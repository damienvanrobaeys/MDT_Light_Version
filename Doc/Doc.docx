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3D" w:rsidRPr="00A8017D" w:rsidRDefault="008D283D" w:rsidP="008D283D">
      <w:pPr>
        <w:spacing w:after="0"/>
        <w:rPr>
          <w:rFonts w:ascii="Verdana" w:hAnsi="Verdana"/>
          <w:b/>
          <w:color w:val="1F497D" w:themeColor="text2"/>
          <w:sz w:val="32"/>
          <w:szCs w:val="32"/>
        </w:rPr>
      </w:pPr>
      <w:bookmarkStart w:id="0" w:name="OLE_LINK2"/>
      <w:bookmarkStart w:id="1" w:name="OLE_LINK1"/>
      <w:r w:rsidRPr="00A8017D">
        <w:rPr>
          <w:rFonts w:ascii="Verdana" w:hAnsi="Verdana"/>
          <w:b/>
          <w:color w:val="1F497D" w:themeColor="text2"/>
          <w:sz w:val="32"/>
          <w:szCs w:val="32"/>
        </w:rPr>
        <w:t>About This Document</w:t>
      </w:r>
    </w:p>
    <w:p w:rsidR="008D283D" w:rsidRPr="00A8017D" w:rsidRDefault="008D283D" w:rsidP="008D283D">
      <w:pPr>
        <w:rPr>
          <w:rFonts w:ascii="Verdana" w:hAnsi="Verdana"/>
          <w:b/>
          <w:color w:val="1F497D" w:themeColor="text2"/>
          <w:sz w:val="28"/>
          <w:szCs w:val="28"/>
        </w:rPr>
      </w:pPr>
    </w:p>
    <w:p w:rsidR="008D283D" w:rsidRPr="00A8017D" w:rsidRDefault="008D283D" w:rsidP="005C2212">
      <w:pPr>
        <w:pStyle w:val="Level2"/>
        <w:pBdr>
          <w:top w:val="single" w:sz="4" w:space="1" w:color="1F497D" w:themeColor="text2"/>
        </w:pBdr>
        <w:rPr>
          <w:rFonts w:ascii="Verdana" w:hAnsi="Verdana"/>
          <w:color w:val="1F497D" w:themeColor="text2"/>
          <w:lang w:val="en-US"/>
        </w:rPr>
      </w:pPr>
      <w:r w:rsidRPr="00A8017D">
        <w:rPr>
          <w:rFonts w:ascii="Verdana" w:hAnsi="Verdana"/>
          <w:color w:val="1F497D" w:themeColor="text2"/>
          <w:lang w:val="en-US"/>
        </w:rPr>
        <w:t>Purpose</w:t>
      </w:r>
    </w:p>
    <w:p w:rsidR="000730AD" w:rsidRDefault="00CC77CE" w:rsidP="008D283D">
      <w:pPr>
        <w:spacing w:line="240" w:lineRule="auto"/>
        <w:rPr>
          <w:rFonts w:ascii="Verdana" w:hAnsi="Verdana"/>
          <w:b/>
          <w:color w:val="1F497D" w:themeColor="text2"/>
          <w:lang w:val="en-GB"/>
        </w:rPr>
      </w:pPr>
      <w:r>
        <w:rPr>
          <w:rFonts w:ascii="Verdana" w:hAnsi="Verdana"/>
          <w:b/>
          <w:color w:val="1F497D" w:themeColor="text2"/>
          <w:lang w:val="en-GB"/>
        </w:rPr>
        <w:t>This document is a template</w:t>
      </w:r>
      <w:r w:rsidR="00500CB1">
        <w:rPr>
          <w:rFonts w:ascii="Verdana" w:hAnsi="Verdana"/>
          <w:b/>
          <w:color w:val="1F497D" w:themeColor="text2"/>
          <w:lang w:val="en-GB"/>
        </w:rPr>
        <w:t>.</w:t>
      </w:r>
    </w:p>
    <w:p w:rsidR="00500CB1" w:rsidRPr="00A8017D" w:rsidRDefault="00500CB1" w:rsidP="008D283D">
      <w:pPr>
        <w:spacing w:line="240" w:lineRule="auto"/>
        <w:rPr>
          <w:rFonts w:ascii="Verdana" w:hAnsi="Verdana"/>
          <w:b/>
          <w:color w:val="1F497D" w:themeColor="text2"/>
          <w:lang w:val="en-GB"/>
        </w:rPr>
      </w:pPr>
    </w:p>
    <w:p w:rsidR="008D283D" w:rsidRPr="005C2212" w:rsidRDefault="008D283D" w:rsidP="005C2212">
      <w:pPr>
        <w:pStyle w:val="Level2"/>
        <w:pBdr>
          <w:top w:val="single" w:sz="4" w:space="1" w:color="1F497D" w:themeColor="text2"/>
        </w:pBdr>
        <w:rPr>
          <w:rFonts w:ascii="Verdana" w:hAnsi="Verdana"/>
          <w:color w:val="1F497D" w:themeColor="text2"/>
          <w:lang w:val="en-US"/>
        </w:rPr>
      </w:pPr>
      <w:r w:rsidRPr="005C2212">
        <w:rPr>
          <w:rFonts w:ascii="Verdana" w:hAnsi="Verdana"/>
          <w:color w:val="1F497D" w:themeColor="text2"/>
          <w:lang w:val="en-US"/>
        </w:rPr>
        <w:t>Scope</w:t>
      </w:r>
    </w:p>
    <w:p w:rsidR="004A175E" w:rsidRDefault="00C0097D" w:rsidP="008D283D">
      <w:pPr>
        <w:rPr>
          <w:rFonts w:ascii="Verdana" w:hAnsi="Verdana"/>
          <w:b/>
          <w:color w:val="1F497D" w:themeColor="text2"/>
          <w:lang w:val="en-GB"/>
        </w:rPr>
      </w:pPr>
      <w:r w:rsidRPr="00A8017D">
        <w:rPr>
          <w:rFonts w:ascii="Verdana" w:hAnsi="Verdana"/>
          <w:b/>
          <w:smallCaps/>
          <w:color w:val="1F497D" w:themeColor="text2"/>
          <w:lang w:val="en-GB"/>
        </w:rPr>
        <w:t>Group PC Master</w:t>
      </w:r>
      <w:r w:rsidRPr="00A8017D">
        <w:rPr>
          <w:rFonts w:ascii="Verdana" w:hAnsi="Verdana"/>
          <w:b/>
          <w:color w:val="1F497D" w:themeColor="text2"/>
          <w:lang w:val="en-GB"/>
        </w:rPr>
        <w:t xml:space="preserve"> </w:t>
      </w:r>
      <w:r w:rsidR="00F73839" w:rsidRPr="00A8017D">
        <w:rPr>
          <w:rFonts w:ascii="Verdana" w:hAnsi="Verdana"/>
          <w:b/>
          <w:color w:val="1F497D" w:themeColor="text2"/>
          <w:lang w:val="en-GB"/>
        </w:rPr>
        <w:t>Configuration</w:t>
      </w:r>
      <w:r w:rsidRPr="00A8017D">
        <w:rPr>
          <w:rFonts w:ascii="Verdana" w:hAnsi="Verdana"/>
          <w:b/>
          <w:color w:val="1F497D" w:themeColor="text2"/>
          <w:lang w:val="en-GB"/>
        </w:rPr>
        <w:t xml:space="preserve"> on standard client</w:t>
      </w:r>
      <w:r w:rsidR="00500CB1">
        <w:rPr>
          <w:rFonts w:ascii="Verdana" w:hAnsi="Verdana"/>
          <w:b/>
          <w:color w:val="1F497D" w:themeColor="text2"/>
          <w:lang w:val="en-GB"/>
        </w:rPr>
        <w:t>.</w:t>
      </w:r>
    </w:p>
    <w:p w:rsidR="00500CB1" w:rsidRPr="00A8017D" w:rsidRDefault="00500CB1" w:rsidP="008D283D">
      <w:pPr>
        <w:rPr>
          <w:rFonts w:ascii="Verdana" w:hAnsi="Verdana"/>
          <w:b/>
          <w:color w:val="1F497D" w:themeColor="text2"/>
          <w:lang w:val="en-GB"/>
        </w:rPr>
      </w:pPr>
    </w:p>
    <w:p w:rsidR="008D283D" w:rsidRPr="005C2212" w:rsidRDefault="008D283D" w:rsidP="005C2212">
      <w:pPr>
        <w:pStyle w:val="Level2"/>
        <w:pBdr>
          <w:top w:val="single" w:sz="4" w:space="1" w:color="1F497D" w:themeColor="text2"/>
        </w:pBdr>
        <w:rPr>
          <w:rFonts w:ascii="Verdana" w:hAnsi="Verdana"/>
          <w:color w:val="1F497D" w:themeColor="text2"/>
          <w:lang w:val="en-US"/>
        </w:rPr>
      </w:pPr>
      <w:r w:rsidRPr="005C2212">
        <w:rPr>
          <w:rFonts w:ascii="Verdana" w:hAnsi="Verdana"/>
          <w:color w:val="1F497D" w:themeColor="text2"/>
          <w:lang w:val="en-US"/>
        </w:rPr>
        <w:t>How to Use this Document</w:t>
      </w:r>
    </w:p>
    <w:p w:rsidR="008D283D" w:rsidRPr="00A8017D" w:rsidRDefault="008D283D" w:rsidP="004A175E">
      <w:pPr>
        <w:rPr>
          <w:rFonts w:ascii="Verdana" w:hAnsi="Verdana"/>
          <w:color w:val="1F497D" w:themeColor="text2"/>
        </w:rPr>
      </w:pPr>
    </w:p>
    <w:p w:rsidR="008D283D" w:rsidRPr="00A8017D" w:rsidRDefault="008D283D" w:rsidP="008D283D">
      <w:pPr>
        <w:rPr>
          <w:rFonts w:ascii="Verdana" w:hAnsi="Verdana"/>
          <w:color w:val="1F497D" w:themeColor="text2"/>
        </w:rPr>
      </w:pPr>
    </w:p>
    <w:p w:rsidR="003E11C5" w:rsidRPr="005C2212" w:rsidRDefault="008D283D" w:rsidP="005C2212">
      <w:pPr>
        <w:pStyle w:val="Level2"/>
        <w:pBdr>
          <w:top w:val="single" w:sz="4" w:space="1" w:color="1F497D" w:themeColor="text2"/>
        </w:pBdr>
        <w:rPr>
          <w:rFonts w:ascii="Verdana" w:hAnsi="Verdana"/>
          <w:color w:val="1F497D" w:themeColor="text2"/>
          <w:lang w:val="en-US"/>
        </w:rPr>
      </w:pPr>
      <w:r w:rsidRPr="00A8017D">
        <w:rPr>
          <w:rFonts w:ascii="Verdana" w:hAnsi="Verdana"/>
          <w:color w:val="1F497D" w:themeColor="text2"/>
          <w:lang w:val="en-US"/>
        </w:rPr>
        <w:t>Revision History</w:t>
      </w:r>
      <w:bookmarkEnd w:id="0"/>
    </w:p>
    <w:tbl>
      <w:tblPr>
        <w:tblW w:w="10336" w:type="dxa"/>
        <w:jc w:val="center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1417"/>
        <w:gridCol w:w="1560"/>
        <w:gridCol w:w="6400"/>
      </w:tblGrid>
      <w:tr w:rsidR="00A8017D" w:rsidRPr="00A8017D" w:rsidTr="005C2212">
        <w:trPr>
          <w:trHeight w:val="641"/>
          <w:jc w:val="center"/>
        </w:trPr>
        <w:tc>
          <w:tcPr>
            <w:tcW w:w="959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BC4888" w:rsidRPr="005C2212" w:rsidRDefault="00BC4888" w:rsidP="008D283D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bookmarkStart w:id="2" w:name="OLE_LINK6"/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BC4888" w:rsidRPr="005C2212" w:rsidRDefault="00BC4888" w:rsidP="008D283D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Date</w:t>
            </w:r>
          </w:p>
        </w:tc>
        <w:tc>
          <w:tcPr>
            <w:tcW w:w="1560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BC4888" w:rsidRPr="005C2212" w:rsidRDefault="008D283D" w:rsidP="008D283D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Reference / Author</w:t>
            </w:r>
          </w:p>
        </w:tc>
        <w:tc>
          <w:tcPr>
            <w:tcW w:w="6400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BC4888" w:rsidRPr="005C2212" w:rsidRDefault="008D283D" w:rsidP="008D283D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Comments</w:t>
            </w:r>
          </w:p>
        </w:tc>
      </w:tr>
      <w:tr w:rsidR="00A8017D" w:rsidRPr="00A8017D" w:rsidTr="005C2212">
        <w:trPr>
          <w:jc w:val="center"/>
        </w:trPr>
        <w:tc>
          <w:tcPr>
            <w:tcW w:w="959" w:type="dxa"/>
            <w:tcBorders>
              <w:top w:val="nil"/>
            </w:tcBorders>
          </w:tcPr>
          <w:p w:rsidR="00BC4888" w:rsidRPr="00A8017D" w:rsidRDefault="00491CB5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  <w:r w:rsidRPr="00A8017D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1.0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BC4888" w:rsidRPr="00A8017D" w:rsidRDefault="001619B9" w:rsidP="00B74E73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14</w:t>
            </w:r>
            <w:r w:rsidR="00A8017D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/06</w:t>
            </w:r>
            <w:r w:rsidR="00E82B82" w:rsidRPr="00A8017D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/201</w:t>
            </w:r>
            <w:r w:rsidR="00A8017D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6</w:t>
            </w:r>
          </w:p>
        </w:tc>
        <w:tc>
          <w:tcPr>
            <w:tcW w:w="1560" w:type="dxa"/>
            <w:tcBorders>
              <w:top w:val="nil"/>
            </w:tcBorders>
          </w:tcPr>
          <w:p w:rsidR="00BC4888" w:rsidRPr="00A8017D" w:rsidRDefault="001619B9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D.VANROBAEYS</w:t>
            </w:r>
          </w:p>
        </w:tc>
        <w:tc>
          <w:tcPr>
            <w:tcW w:w="6400" w:type="dxa"/>
            <w:tcBorders>
              <w:top w:val="nil"/>
            </w:tcBorders>
          </w:tcPr>
          <w:p w:rsidR="00BC4888" w:rsidRPr="00A8017D" w:rsidRDefault="00491CB5" w:rsidP="001619B9">
            <w:pPr>
              <w:pStyle w:val="Table"/>
              <w:jc w:val="left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  <w:r w:rsidRPr="00A8017D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Creation of th</w:t>
            </w:r>
            <w:r w:rsidR="001619B9"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  <w:t>e doc</w:t>
            </w:r>
          </w:p>
        </w:tc>
      </w:tr>
      <w:tr w:rsidR="00A8017D" w:rsidRPr="00A8017D" w:rsidTr="005C2212">
        <w:trPr>
          <w:trHeight w:val="43"/>
          <w:jc w:val="center"/>
        </w:trPr>
        <w:tc>
          <w:tcPr>
            <w:tcW w:w="959" w:type="dxa"/>
          </w:tcPr>
          <w:p w:rsidR="009B031F" w:rsidRPr="00A8017D" w:rsidRDefault="009B031F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9B031F" w:rsidRPr="00A8017D" w:rsidRDefault="009B031F" w:rsidP="00DF1F16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9B031F" w:rsidRPr="00A8017D" w:rsidRDefault="009B031F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6400" w:type="dxa"/>
          </w:tcPr>
          <w:p w:rsidR="009B031F" w:rsidRPr="00A8017D" w:rsidRDefault="009B031F" w:rsidP="00F12732">
            <w:pPr>
              <w:pStyle w:val="Table"/>
              <w:jc w:val="left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  <w:tr w:rsidR="00CC77CE" w:rsidRPr="00A8017D" w:rsidTr="005C2212">
        <w:trPr>
          <w:trHeight w:val="43"/>
          <w:jc w:val="center"/>
        </w:trPr>
        <w:tc>
          <w:tcPr>
            <w:tcW w:w="959" w:type="dxa"/>
          </w:tcPr>
          <w:p w:rsidR="00C57376" w:rsidRPr="00A8017D" w:rsidRDefault="00C57376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57376" w:rsidRPr="00A8017D" w:rsidRDefault="00C57376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C57376" w:rsidRPr="00A8017D" w:rsidRDefault="00C57376" w:rsidP="00C61280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6400" w:type="dxa"/>
          </w:tcPr>
          <w:p w:rsidR="00C57376" w:rsidRPr="00A8017D" w:rsidRDefault="00C57376" w:rsidP="00C61280">
            <w:pPr>
              <w:pStyle w:val="Table"/>
              <w:jc w:val="left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  <w:bookmarkEnd w:id="1"/>
      <w:bookmarkEnd w:id="2"/>
    </w:tbl>
    <w:p w:rsidR="004478F3" w:rsidRPr="00A8017D" w:rsidRDefault="004478F3" w:rsidP="004478F3">
      <w:pPr>
        <w:pStyle w:val="Table"/>
        <w:tabs>
          <w:tab w:val="left" w:pos="1780"/>
          <w:tab w:val="left" w:pos="9250"/>
        </w:tabs>
        <w:rPr>
          <w:rFonts w:ascii="Verdana" w:hAnsi="Verdana"/>
          <w:b/>
          <w:color w:val="1F497D" w:themeColor="text2"/>
          <w:lang w:val="en-US"/>
        </w:rPr>
      </w:pPr>
    </w:p>
    <w:p w:rsidR="008D283D" w:rsidRPr="00A8017D" w:rsidRDefault="008D283D" w:rsidP="005C2212">
      <w:pPr>
        <w:pStyle w:val="Level2"/>
        <w:pBdr>
          <w:top w:val="single" w:sz="4" w:space="1" w:color="1F497D" w:themeColor="text2"/>
        </w:pBdr>
        <w:rPr>
          <w:rFonts w:ascii="Verdana" w:hAnsi="Verdana" w:cs="Arial"/>
          <w:color w:val="1F497D" w:themeColor="text2"/>
          <w:szCs w:val="28"/>
          <w:lang w:val="en-US"/>
        </w:rPr>
      </w:pPr>
      <w:r w:rsidRPr="00A8017D">
        <w:rPr>
          <w:rFonts w:ascii="Verdana" w:hAnsi="Verdana" w:cs="Arial"/>
          <w:color w:val="1F497D" w:themeColor="text2"/>
          <w:lang w:val="en-US"/>
        </w:rPr>
        <w:t>Reference Documents</w:t>
      </w:r>
    </w:p>
    <w:tbl>
      <w:tblPr>
        <w:tblW w:w="10245" w:type="dxa"/>
        <w:jc w:val="center"/>
        <w:tblInd w:w="-4951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6"/>
        <w:gridCol w:w="1276"/>
        <w:gridCol w:w="4653"/>
      </w:tblGrid>
      <w:tr w:rsidR="00A8017D" w:rsidRPr="00A8017D" w:rsidTr="005C2212">
        <w:trPr>
          <w:trHeight w:val="641"/>
          <w:jc w:val="center"/>
        </w:trPr>
        <w:tc>
          <w:tcPr>
            <w:tcW w:w="4316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8D283D" w:rsidRPr="005C2212" w:rsidRDefault="008D283D" w:rsidP="000E6A09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Document</w:t>
            </w:r>
          </w:p>
        </w:tc>
        <w:tc>
          <w:tcPr>
            <w:tcW w:w="1276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8D283D" w:rsidRPr="005C2212" w:rsidRDefault="008D283D" w:rsidP="000E6A09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Date</w:t>
            </w:r>
          </w:p>
        </w:tc>
        <w:tc>
          <w:tcPr>
            <w:tcW w:w="4653" w:type="dxa"/>
            <w:tcBorders>
              <w:top w:val="nil"/>
              <w:left w:val="single" w:sz="6" w:space="0" w:color="365F91" w:themeColor="accent1" w:themeShade="BF"/>
              <w:bottom w:val="nil"/>
              <w:right w:val="single" w:sz="6" w:space="0" w:color="365F91" w:themeColor="accent1" w:themeShade="BF"/>
            </w:tcBorders>
            <w:shd w:val="clear" w:color="auto" w:fill="1F497D" w:themeFill="text2"/>
            <w:vAlign w:val="center"/>
          </w:tcPr>
          <w:p w:rsidR="008D283D" w:rsidRPr="005C2212" w:rsidRDefault="008D283D" w:rsidP="000E6A09">
            <w:pPr>
              <w:pStyle w:val="SnapshotHeading"/>
              <w:ind w:left="0"/>
              <w:jc w:val="center"/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</w:pPr>
            <w:r w:rsidRPr="005C2212">
              <w:rPr>
                <w:rFonts w:ascii="Verdana" w:hAnsi="Verdana" w:cs="Tahoma"/>
                <w:color w:val="FFFFFF" w:themeColor="background1"/>
                <w:sz w:val="16"/>
                <w:szCs w:val="22"/>
                <w:lang w:val="en-US"/>
              </w:rPr>
              <w:t>Reference / Author</w:t>
            </w:r>
          </w:p>
        </w:tc>
      </w:tr>
      <w:tr w:rsidR="00A8017D" w:rsidRPr="00A8017D" w:rsidTr="005C2212">
        <w:trPr>
          <w:jc w:val="center"/>
        </w:trPr>
        <w:tc>
          <w:tcPr>
            <w:tcW w:w="4316" w:type="dxa"/>
            <w:tcBorders>
              <w:top w:val="nil"/>
            </w:tcBorders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4653" w:type="dxa"/>
            <w:tcBorders>
              <w:top w:val="nil"/>
            </w:tcBorders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  <w:tr w:rsidR="00A8017D" w:rsidRPr="00A8017D" w:rsidTr="00CC77CE">
        <w:trPr>
          <w:jc w:val="center"/>
        </w:trPr>
        <w:tc>
          <w:tcPr>
            <w:tcW w:w="4316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4653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  <w:tr w:rsidR="00A8017D" w:rsidRPr="00A8017D" w:rsidTr="00CC77CE">
        <w:trPr>
          <w:jc w:val="center"/>
        </w:trPr>
        <w:tc>
          <w:tcPr>
            <w:tcW w:w="4316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4653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  <w:tr w:rsidR="00A8017D" w:rsidRPr="00A8017D" w:rsidTr="00CC77CE">
        <w:trPr>
          <w:trHeight w:val="43"/>
          <w:jc w:val="center"/>
        </w:trPr>
        <w:tc>
          <w:tcPr>
            <w:tcW w:w="4316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  <w:tc>
          <w:tcPr>
            <w:tcW w:w="4653" w:type="dxa"/>
          </w:tcPr>
          <w:p w:rsidR="008D283D" w:rsidRPr="00A8017D" w:rsidRDefault="008D283D" w:rsidP="000E6A09">
            <w:pPr>
              <w:pStyle w:val="Table"/>
              <w:jc w:val="center"/>
              <w:rPr>
                <w:rFonts w:ascii="Verdana" w:hAnsi="Verdana"/>
                <w:color w:val="1F497D" w:themeColor="text2"/>
                <w:sz w:val="18"/>
                <w:szCs w:val="18"/>
                <w:lang w:val="en-US"/>
              </w:rPr>
            </w:pPr>
          </w:p>
        </w:tc>
      </w:tr>
    </w:tbl>
    <w:p w:rsidR="008D283D" w:rsidRPr="0035207A" w:rsidRDefault="008D283D" w:rsidP="004478F3">
      <w:pPr>
        <w:pStyle w:val="Table"/>
        <w:tabs>
          <w:tab w:val="left" w:pos="1780"/>
          <w:tab w:val="left" w:pos="9250"/>
        </w:tabs>
        <w:rPr>
          <w:rFonts w:ascii="Verdana" w:hAnsi="Verdana"/>
          <w:b/>
          <w:lang w:val="en-US"/>
        </w:rPr>
      </w:pPr>
    </w:p>
    <w:p w:rsidR="004478F3" w:rsidRPr="0035207A" w:rsidRDefault="00BC4888" w:rsidP="00C61280">
      <w:pPr>
        <w:spacing w:line="240" w:lineRule="auto"/>
        <w:jc w:val="center"/>
        <w:rPr>
          <w:rFonts w:ascii="Verdana" w:hAnsi="Verdana"/>
        </w:rPr>
      </w:pPr>
      <w:r w:rsidRPr="0035207A">
        <w:rPr>
          <w:rFonts w:ascii="Verdana" w:hAnsi="Verdana"/>
        </w:rPr>
        <w:br w:type="page"/>
      </w:r>
    </w:p>
    <w:p w:rsidR="00743F43" w:rsidRPr="00CC77CE" w:rsidRDefault="00F47162" w:rsidP="00C61280">
      <w:pPr>
        <w:spacing w:line="240" w:lineRule="auto"/>
        <w:jc w:val="center"/>
        <w:rPr>
          <w:rFonts w:ascii="Verdana" w:hAnsi="Verdana"/>
          <w:b/>
          <w:caps/>
          <w:color w:val="1F497D" w:themeColor="text2"/>
          <w:sz w:val="28"/>
          <w:u w:val="single"/>
        </w:rPr>
      </w:pPr>
      <w:r w:rsidRPr="00CC77CE">
        <w:rPr>
          <w:rFonts w:ascii="Verdana" w:hAnsi="Verdana"/>
          <w:b/>
          <w:bCs/>
          <w:caps/>
          <w:color w:val="1F497D" w:themeColor="text2"/>
          <w:sz w:val="28"/>
          <w:u w:val="single"/>
        </w:rPr>
        <w:lastRenderedPageBreak/>
        <w:t>summary</w:t>
      </w:r>
    </w:p>
    <w:p w:rsidR="001E4284" w:rsidRDefault="000949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fr-FR" w:eastAsia="fr-FR"/>
        </w:rPr>
      </w:pPr>
      <w:r w:rsidRPr="00CC77CE">
        <w:rPr>
          <w:color w:val="1F497D" w:themeColor="text2"/>
        </w:rPr>
        <w:fldChar w:fldCharType="begin"/>
      </w:r>
      <w:r w:rsidRPr="00CC77CE">
        <w:rPr>
          <w:color w:val="1F497D" w:themeColor="text2"/>
        </w:rPr>
        <w:instrText xml:space="preserve"> TOC \o "1-3" \h \z </w:instrText>
      </w:r>
      <w:r w:rsidRPr="00CC77CE">
        <w:rPr>
          <w:color w:val="1F497D" w:themeColor="text2"/>
        </w:rPr>
        <w:fldChar w:fldCharType="separate"/>
      </w:r>
      <w:hyperlink w:anchor="_Toc453681040" w:history="1">
        <w:r w:rsidR="001E4284" w:rsidRPr="00DC67AF">
          <w:rPr>
            <w:rStyle w:val="Hyperlink"/>
          </w:rPr>
          <w:t>How to use Windows 10 Profile Generator</w:t>
        </w:r>
        <w:r w:rsidR="001E4284">
          <w:rPr>
            <w:webHidden/>
          </w:rPr>
          <w:tab/>
        </w:r>
        <w:r w:rsidR="001E4284">
          <w:rPr>
            <w:webHidden/>
          </w:rPr>
          <w:fldChar w:fldCharType="begin"/>
        </w:r>
        <w:r w:rsidR="001E4284">
          <w:rPr>
            <w:webHidden/>
          </w:rPr>
          <w:instrText xml:space="preserve"> PAGEREF _Toc453681040 \h </w:instrText>
        </w:r>
        <w:r w:rsidR="001E4284">
          <w:rPr>
            <w:webHidden/>
          </w:rPr>
        </w:r>
        <w:r w:rsidR="001E4284">
          <w:rPr>
            <w:webHidden/>
          </w:rPr>
          <w:fldChar w:fldCharType="separate"/>
        </w:r>
        <w:r w:rsidR="001E4284">
          <w:rPr>
            <w:webHidden/>
          </w:rPr>
          <w:t>3</w:t>
        </w:r>
        <w:r w:rsidR="001E4284">
          <w:rPr>
            <w:webHidden/>
          </w:rPr>
          <w:fldChar w:fldCharType="end"/>
        </w:r>
      </w:hyperlink>
    </w:p>
    <w:p w:rsidR="001E4284" w:rsidRDefault="001E42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fr-FR" w:eastAsia="fr-FR"/>
        </w:rPr>
      </w:pPr>
      <w:hyperlink w:anchor="_Toc453681041" w:history="1">
        <w:r w:rsidRPr="00DC67AF">
          <w:rPr>
            <w:rStyle w:val="Hyperlink"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fr-FR" w:eastAsia="fr-FR"/>
          </w:rPr>
          <w:tab/>
        </w:r>
        <w:r w:rsidRPr="00DC67AF">
          <w:rPr>
            <w:rStyle w:val="Hyperlink"/>
            <w:lang w:val="en-US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_Toc453681041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4284" w:rsidRDefault="001E42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fr-FR" w:eastAsia="fr-FR"/>
        </w:rPr>
      </w:pPr>
      <w:hyperlink w:anchor="_Toc453681042" w:history="1">
        <w:r w:rsidRPr="00DC67AF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fr-FR" w:eastAsia="fr-FR"/>
          </w:rPr>
          <w:tab/>
        </w:r>
        <w:r w:rsidRPr="00DC67AF">
          <w:rPr>
            <w:rStyle w:val="Hyperlink"/>
            <w:lang w:val="en-US"/>
          </w:rPr>
          <w:t>How to use the tool 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_Toc453681042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4284" w:rsidRDefault="001E42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fr-FR" w:eastAsia="fr-FR"/>
        </w:rPr>
      </w:pPr>
      <w:hyperlink w:anchor="_Toc453681043" w:history="1">
        <w:r w:rsidRPr="00DC67AF"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fr-FR" w:eastAsia="fr-FR"/>
          </w:rPr>
          <w:tab/>
        </w:r>
        <w:r w:rsidRPr="00DC67AF">
          <w:rPr>
            <w:rStyle w:val="Hyperlink"/>
            <w:lang w:val="en-US"/>
          </w:rPr>
          <w:t>Where is located this profile 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_Toc453681043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4284" w:rsidRDefault="001E42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fr-FR" w:eastAsia="fr-FR"/>
        </w:rPr>
      </w:pPr>
      <w:hyperlink w:anchor="_Toc453681044" w:history="1">
        <w:r w:rsidRPr="00DC67A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fr-FR" w:eastAsia="fr-FR"/>
          </w:rPr>
          <w:tab/>
        </w:r>
        <w:r w:rsidRPr="00DC67AF">
          <w:rPr>
            <w:rStyle w:val="Hyperlink"/>
          </w:rPr>
          <w:t>Profile in 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_Toc453681044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D283D" w:rsidRPr="0035207A" w:rsidRDefault="000949CD" w:rsidP="0080507B">
      <w:pPr>
        <w:spacing w:line="240" w:lineRule="auto"/>
        <w:rPr>
          <w:rFonts w:ascii="Verdana" w:hAnsi="Verdana"/>
          <w:bCs/>
        </w:rPr>
      </w:pPr>
      <w:r w:rsidRPr="00CC77CE">
        <w:rPr>
          <w:rFonts w:ascii="Verdana" w:hAnsi="Verdana"/>
          <w:bCs/>
          <w:color w:val="1F497D" w:themeColor="text2"/>
        </w:rPr>
        <w:fldChar w:fldCharType="end"/>
      </w:r>
    </w:p>
    <w:p w:rsidR="004D2538" w:rsidRPr="0035207A" w:rsidRDefault="004D2538" w:rsidP="0080507B">
      <w:pPr>
        <w:spacing w:line="240" w:lineRule="auto"/>
        <w:rPr>
          <w:rFonts w:ascii="Verdana" w:hAnsi="Verdana"/>
          <w:bCs/>
        </w:rPr>
      </w:pPr>
    </w:p>
    <w:p w:rsidR="004D2538" w:rsidRPr="0035207A" w:rsidRDefault="004D2538" w:rsidP="0080507B">
      <w:pPr>
        <w:spacing w:line="240" w:lineRule="auto"/>
        <w:rPr>
          <w:rFonts w:ascii="Verdana" w:hAnsi="Verdana"/>
          <w:bCs/>
        </w:rPr>
        <w:sectPr w:rsidR="004D2538" w:rsidRPr="0035207A" w:rsidSect="000C696F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043" w:bottom="720" w:left="1077" w:header="578" w:footer="578" w:gutter="0"/>
          <w:cols w:space="720"/>
          <w:titlePg/>
          <w:docGrid w:linePitch="272"/>
        </w:sectPr>
      </w:pPr>
      <w:bookmarkStart w:id="3" w:name="_GoBack"/>
      <w:bookmarkEnd w:id="3"/>
    </w:p>
    <w:p w:rsidR="00700A16" w:rsidRPr="001144C7" w:rsidRDefault="00FE6678" w:rsidP="00B74E73">
      <w:pPr>
        <w:pStyle w:val="Title"/>
        <w:jc w:val="center"/>
        <w:rPr>
          <w:rFonts w:ascii="Verdana" w:hAnsi="Verdana"/>
          <w:color w:val="365F91" w:themeColor="accent1" w:themeShade="BF"/>
          <w:lang w:val="en-GB"/>
        </w:rPr>
      </w:pPr>
      <w:bookmarkStart w:id="4" w:name="_Toc453681040"/>
      <w:r>
        <w:rPr>
          <w:rFonts w:ascii="Verdana" w:hAnsi="Verdana"/>
          <w:color w:val="365F91" w:themeColor="accent1" w:themeShade="BF"/>
          <w:lang w:val="en-GB"/>
        </w:rPr>
        <w:lastRenderedPageBreak/>
        <w:t>How to use Windows 10 Profile Generator</w:t>
      </w:r>
      <w:bookmarkEnd w:id="4"/>
    </w:p>
    <w:p w:rsidR="00700A16" w:rsidRDefault="00700A16" w:rsidP="00700A16">
      <w:pPr>
        <w:rPr>
          <w:rFonts w:ascii="Verdana" w:hAnsi="Verdana" w:cs="Arial"/>
        </w:rPr>
      </w:pPr>
    </w:p>
    <w:p w:rsidR="0035207A" w:rsidRDefault="0035207A" w:rsidP="00700A16">
      <w:pPr>
        <w:rPr>
          <w:rFonts w:ascii="Verdana" w:hAnsi="Verdana" w:cs="Arial"/>
        </w:rPr>
      </w:pPr>
    </w:p>
    <w:p w:rsidR="0035207A" w:rsidRPr="00B92D47" w:rsidRDefault="00A8017D" w:rsidP="00A8017D">
      <w:pPr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  <w:lang w:val="fr-FR" w:eastAsia="fr-FR"/>
        </w:rPr>
        <w:drawing>
          <wp:inline distT="0" distB="0" distL="0" distR="0" wp14:anchorId="27A13E54" wp14:editId="6FE0E618">
            <wp:extent cx="1524003" cy="637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AINTGOBAIN_BLEU_RV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6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7A" w:rsidRDefault="0035207A" w:rsidP="0035207A">
      <w:pPr>
        <w:jc w:val="center"/>
        <w:rPr>
          <w:rFonts w:ascii="Verdana" w:hAnsi="Verdana" w:cs="Arial"/>
        </w:rPr>
      </w:pPr>
    </w:p>
    <w:p w:rsidR="008A7C1D" w:rsidRDefault="008A7C1D" w:rsidP="0035207A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1715A1" w:rsidRPr="00193992" w:rsidRDefault="00382805" w:rsidP="000D1A6D">
      <w:pPr>
        <w:pStyle w:val="Heading1"/>
        <w:rPr>
          <w:rFonts w:ascii="Verdana" w:hAnsi="Verdana"/>
          <w:lang w:val="en-US"/>
        </w:rPr>
      </w:pPr>
      <w:bookmarkStart w:id="5" w:name="_Toc453681041"/>
      <w:r>
        <w:rPr>
          <w:rFonts w:ascii="Verdana" w:hAnsi="Verdana"/>
          <w:lang w:val="en-US"/>
        </w:rPr>
        <w:lastRenderedPageBreak/>
        <w:t>Introduction</w:t>
      </w:r>
      <w:bookmarkEnd w:id="5"/>
    </w:p>
    <w:p w:rsidR="001619B9" w:rsidRPr="001619B9" w:rsidRDefault="001619B9" w:rsidP="00A8017D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 w:rsidRPr="001619B9">
        <w:rPr>
          <w:rFonts w:cs="Arial"/>
          <w:sz w:val="24"/>
          <w:szCs w:val="24"/>
          <w:shd w:val="clear" w:color="auto" w:fill="FFFFFF"/>
        </w:rPr>
        <w:t xml:space="preserve">The Windows 10 Profile Generator allows you to generate a profile to pre-filled fields in the Windows 10 Deployment Wizards. </w:t>
      </w:r>
    </w:p>
    <w:p w:rsidR="00B74E73" w:rsidRDefault="00382805" w:rsidP="00F91F4F">
      <w:pPr>
        <w:pStyle w:val="Heading1"/>
        <w:rPr>
          <w:rFonts w:ascii="Verdana" w:hAnsi="Verdana"/>
          <w:lang w:val="en-US"/>
        </w:rPr>
      </w:pPr>
      <w:bookmarkStart w:id="6" w:name="_Toc453681042"/>
      <w:r>
        <w:rPr>
          <w:rFonts w:ascii="Verdana" w:hAnsi="Verdana"/>
          <w:lang w:val="en-US"/>
        </w:rPr>
        <w:t>How to use the tool ?</w:t>
      </w:r>
      <w:bookmarkEnd w:id="6"/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CF76BD" w:rsidRPr="001E4284" w:rsidRDefault="00FE6678" w:rsidP="001619B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Run </w:t>
      </w:r>
      <w:r w:rsidRPr="001E4284"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</w:rPr>
        <w:t>Windows 10 Profile Generator.exe</w:t>
      </w:r>
    </w:p>
    <w:p w:rsidR="00FE6678" w:rsidRPr="001619B9" w:rsidRDefault="00FE6678" w:rsidP="001619B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Click on the </w:t>
      </w:r>
      <w:r w:rsidRPr="001E4284"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</w:rPr>
        <w:t>Browse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button and select your USB Key</w:t>
      </w:r>
    </w:p>
    <w:p w:rsidR="00FE6678" w:rsidRDefault="00FE6678" w:rsidP="001619B9">
      <w:pPr>
        <w:spacing w:before="0" w:after="0" w:line="240" w:lineRule="auto"/>
        <w:ind w:left="360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1EB28829" wp14:editId="421E4B89">
            <wp:extent cx="2714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78" w:rsidRPr="001619B9" w:rsidRDefault="00FE6678" w:rsidP="0000251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Click on </w:t>
      </w:r>
      <w:r w:rsidRPr="001E4284"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</w:rPr>
        <w:t>Launch W10 OPG</w:t>
      </w:r>
      <w:r w:rsid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The tool below will be displayed</w:t>
      </w:r>
      <w:r w:rsid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</w:p>
    <w:p w:rsidR="00FE6678" w:rsidRDefault="00FE6678" w:rsidP="001619B9">
      <w:pPr>
        <w:spacing w:before="0" w:after="0" w:line="240" w:lineRule="auto"/>
        <w:ind w:left="360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1F449AEB" wp14:editId="25F7DC2D">
            <wp:extent cx="5760720" cy="2732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78" w:rsidRDefault="00FE6678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Pr="001619B9" w:rsidRDefault="00382805" w:rsidP="00002514">
      <w:pPr>
        <w:spacing w:before="0" w:after="0" w:line="240" w:lineRule="auto"/>
        <w:jc w:val="left"/>
        <w:rPr>
          <w:rFonts w:cs="Arial"/>
          <w:b/>
          <w:sz w:val="28"/>
          <w:szCs w:val="24"/>
          <w:shd w:val="clear" w:color="auto" w:fill="FFFFFF"/>
        </w:rPr>
      </w:pPr>
      <w:r w:rsidRPr="001619B9">
        <w:rPr>
          <w:rFonts w:cs="Arial"/>
          <w:b/>
          <w:sz w:val="28"/>
          <w:szCs w:val="24"/>
          <w:shd w:val="clear" w:color="auto" w:fill="FFFFFF"/>
        </w:rPr>
        <w:lastRenderedPageBreak/>
        <w:t>General Tab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FE6678" w:rsidRPr="001619B9" w:rsidRDefault="00FE6678" w:rsidP="001619B9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Profile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name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By default “Customsettings.ini”. </w:t>
      </w:r>
    </w:p>
    <w:p w:rsidR="00FE6678" w:rsidRPr="001619B9" w:rsidRDefault="00FE6678" w:rsidP="001619B9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OS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Language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sym w:font="Wingdings" w:char="F0E8"/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Your first MUI to apply to your OS</w:t>
      </w:r>
    </w:p>
    <w:p w:rsidR="00FE6678" w:rsidRPr="001619B9" w:rsidRDefault="00FE6678" w:rsidP="001619B9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Second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language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sym w:font="Wingdings" w:char="F0E8"/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You can set a second language to apply</w:t>
      </w:r>
    </w:p>
    <w:p w:rsidR="00FE6678" w:rsidRPr="001619B9" w:rsidRDefault="00FE6678" w:rsidP="001619B9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spellStart"/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Timezone</w:t>
      </w:r>
      <w:proofErr w:type="spellEnd"/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sym w:font="Wingdings" w:char="F0E8"/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Choose your </w:t>
      </w:r>
      <w:proofErr w:type="spellStart"/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Timezone</w:t>
      </w:r>
      <w:proofErr w:type="spellEnd"/>
    </w:p>
    <w:p w:rsidR="00FE6678" w:rsidRPr="001619B9" w:rsidRDefault="00FE6678" w:rsidP="001619B9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Keyboard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layout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sym w:font="Wingdings" w:char="F0E8"/>
      </w:r>
      <w:r w:rsidR="00382805"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Choose your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Keyboard layout</w:t>
      </w: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619B9" w:rsidRDefault="001619B9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Pr="001619B9" w:rsidRDefault="00382805" w:rsidP="00002514">
      <w:pPr>
        <w:spacing w:before="0" w:after="0" w:line="240" w:lineRule="auto"/>
        <w:jc w:val="left"/>
        <w:rPr>
          <w:rFonts w:cs="Arial"/>
          <w:b/>
          <w:sz w:val="28"/>
          <w:szCs w:val="24"/>
          <w:shd w:val="clear" w:color="auto" w:fill="FFFFFF"/>
        </w:rPr>
      </w:pPr>
      <w:r w:rsidRPr="001619B9">
        <w:rPr>
          <w:rFonts w:cs="Arial"/>
          <w:b/>
          <w:sz w:val="28"/>
          <w:szCs w:val="24"/>
          <w:shd w:val="clear" w:color="auto" w:fill="FFFFFF"/>
        </w:rPr>
        <w:t>Domain Tab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30C663AB" wp14:editId="45EA6F3D">
            <wp:extent cx="5760720" cy="2732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If you have selected </w:t>
      </w:r>
      <w:proofErr w:type="spellStart"/>
      <w:r>
        <w:rPr>
          <w:rFonts w:cs="Arial"/>
          <w:sz w:val="24"/>
          <w:szCs w:val="24"/>
          <w:shd w:val="clear" w:color="auto" w:fill="FFFFFF"/>
        </w:rPr>
        <w:t>WorkGroup</w:t>
      </w:r>
      <w:proofErr w:type="spellEnd"/>
      <w:r>
        <w:rPr>
          <w:rFonts w:cs="Arial"/>
          <w:sz w:val="24"/>
          <w:szCs w:val="24"/>
          <w:shd w:val="clear" w:color="auto" w:fill="FFFFFF"/>
        </w:rPr>
        <w:t>, it’ll be as below:</w:t>
      </w:r>
    </w:p>
    <w:p w:rsidR="00382805" w:rsidRDefault="00382805" w:rsidP="001619B9">
      <w:pPr>
        <w:spacing w:before="0" w:after="0" w:line="240" w:lineRule="auto"/>
        <w:ind w:left="720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4DBA4203" wp14:editId="7D835889">
            <wp:extent cx="29622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If you have selected Domain, it’ll be as below:</w:t>
      </w:r>
    </w:p>
    <w:p w:rsidR="00382805" w:rsidRDefault="00382805" w:rsidP="001619B9">
      <w:pPr>
        <w:spacing w:before="0" w:after="0" w:line="240" w:lineRule="auto"/>
        <w:ind w:left="720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32E86BBE" wp14:editId="197A2820">
            <wp:extent cx="30575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Pr="001619B9" w:rsidRDefault="00382805" w:rsidP="00002514">
      <w:pPr>
        <w:spacing w:before="0" w:after="0" w:line="240" w:lineRule="auto"/>
        <w:jc w:val="left"/>
        <w:rPr>
          <w:rFonts w:cs="Arial"/>
          <w:b/>
          <w:sz w:val="28"/>
          <w:szCs w:val="24"/>
          <w:shd w:val="clear" w:color="auto" w:fill="FFFFFF"/>
        </w:rPr>
      </w:pPr>
      <w:r w:rsidRPr="001619B9">
        <w:rPr>
          <w:rFonts w:cs="Arial"/>
          <w:b/>
          <w:sz w:val="28"/>
          <w:szCs w:val="24"/>
          <w:shd w:val="clear" w:color="auto" w:fill="FFFFFF"/>
        </w:rPr>
        <w:lastRenderedPageBreak/>
        <w:t>Network Tab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7E620DC4" wp14:editId="12B7169C">
            <wp:extent cx="5760720" cy="2732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You can choose </w:t>
      </w:r>
      <w:r w:rsidR="001619B9">
        <w:rPr>
          <w:rFonts w:cs="Arial"/>
          <w:sz w:val="24"/>
          <w:szCs w:val="24"/>
          <w:shd w:val="clear" w:color="auto" w:fill="FFFFFF"/>
        </w:rPr>
        <w:t xml:space="preserve">between </w:t>
      </w:r>
      <w:r>
        <w:rPr>
          <w:rFonts w:cs="Arial"/>
          <w:sz w:val="24"/>
          <w:szCs w:val="24"/>
          <w:shd w:val="clear" w:color="auto" w:fill="FFFFFF"/>
        </w:rPr>
        <w:t xml:space="preserve">two </w:t>
      </w:r>
      <w:r w:rsidR="001619B9">
        <w:rPr>
          <w:rFonts w:cs="Arial"/>
          <w:sz w:val="24"/>
          <w:szCs w:val="24"/>
          <w:shd w:val="clear" w:color="auto" w:fill="FFFFFF"/>
        </w:rPr>
        <w:t xml:space="preserve">network </w:t>
      </w:r>
      <w:r>
        <w:rPr>
          <w:rFonts w:cs="Arial"/>
          <w:sz w:val="24"/>
          <w:szCs w:val="24"/>
          <w:shd w:val="clear" w:color="auto" w:fill="FFFFFF"/>
        </w:rPr>
        <w:t>types</w:t>
      </w:r>
      <w:r w:rsidR="001619B9">
        <w:rPr>
          <w:rFonts w:cs="Arial"/>
          <w:sz w:val="24"/>
          <w:szCs w:val="24"/>
          <w:shd w:val="clear" w:color="auto" w:fill="FFFFFF"/>
        </w:rPr>
        <w:t>:</w:t>
      </w:r>
    </w:p>
    <w:p w:rsidR="00382805" w:rsidRPr="001619B9" w:rsidRDefault="00382805" w:rsidP="001619B9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619B9">
        <w:rPr>
          <w:rFonts w:cs="Arial"/>
          <w:sz w:val="24"/>
          <w:szCs w:val="24"/>
          <w:shd w:val="clear" w:color="auto" w:fill="FFFFFF"/>
        </w:rPr>
        <w:t>DHCP</w:t>
      </w:r>
    </w:p>
    <w:p w:rsidR="00382805" w:rsidRPr="001619B9" w:rsidRDefault="00382805" w:rsidP="001619B9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1619B9">
        <w:rPr>
          <w:rFonts w:cs="Arial"/>
          <w:sz w:val="24"/>
          <w:szCs w:val="24"/>
          <w:shd w:val="clear" w:color="auto" w:fill="FFFFFF"/>
        </w:rPr>
        <w:t>Static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You can set your Internet explorer 11 home page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Once you have finished, click on the </w:t>
      </w:r>
      <w:r w:rsidRPr="001E4284">
        <w:rPr>
          <w:rFonts w:cs="Arial"/>
          <w:b/>
          <w:i/>
          <w:sz w:val="24"/>
          <w:szCs w:val="24"/>
          <w:shd w:val="clear" w:color="auto" w:fill="FFFFFF"/>
        </w:rPr>
        <w:t xml:space="preserve">Create my profile </w:t>
      </w:r>
      <w:r>
        <w:rPr>
          <w:rFonts w:cs="Arial"/>
          <w:sz w:val="24"/>
          <w:szCs w:val="24"/>
          <w:shd w:val="clear" w:color="auto" w:fill="FFFFFF"/>
        </w:rPr>
        <w:t>button.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A customsettings.ini file will be created.</w:t>
      </w: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Pr="001E4284" w:rsidRDefault="001E4284" w:rsidP="001E4284">
      <w:pPr>
        <w:pStyle w:val="Heading1"/>
        <w:rPr>
          <w:rFonts w:ascii="Verdana" w:hAnsi="Verdana"/>
          <w:lang w:val="en-US"/>
        </w:rPr>
      </w:pPr>
      <w:bookmarkStart w:id="7" w:name="_Toc453681043"/>
      <w:r w:rsidRPr="001E4284">
        <w:rPr>
          <w:rFonts w:ascii="Verdana" w:hAnsi="Verdana"/>
          <w:lang w:val="en-US"/>
        </w:rPr>
        <w:lastRenderedPageBreak/>
        <w:t>Where is located this profile ?</w:t>
      </w:r>
      <w:bookmarkEnd w:id="7"/>
    </w:p>
    <w:p w:rsidR="00382805" w:rsidRDefault="00382805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F91F4F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 w:rsidRPr="001E4284">
        <w:rPr>
          <w:rFonts w:cs="Arial"/>
          <w:sz w:val="24"/>
          <w:szCs w:val="24"/>
          <w:shd w:val="clear" w:color="auto" w:fill="FFFFFF"/>
        </w:rPr>
        <w:t>The created profile will be located by default in the Deploy\Control folder from your USB Key.</w:t>
      </w:r>
    </w:p>
    <w:p w:rsidR="001E4284" w:rsidRPr="001E4284" w:rsidRDefault="001E4284" w:rsidP="00002514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1E4284" w:rsidRDefault="001E4284" w:rsidP="00002514">
      <w:pPr>
        <w:spacing w:before="0" w:after="0" w:line="240" w:lineRule="auto"/>
        <w:jc w:val="left"/>
        <w:rPr>
          <w:rFonts w:cs="Arial"/>
          <w:b/>
          <w:color w:val="FF0000"/>
          <w:sz w:val="24"/>
          <w:szCs w:val="24"/>
          <w:shd w:val="clear" w:color="auto" w:fill="FFFFFF"/>
        </w:rPr>
      </w:pPr>
      <w:r w:rsidRPr="001E4284">
        <w:rPr>
          <w:rFonts w:cs="Arial"/>
          <w:b/>
          <w:color w:val="FF0000"/>
          <w:sz w:val="24"/>
          <w:szCs w:val="24"/>
          <w:shd w:val="clear" w:color="auto" w:fill="FFFFFF"/>
        </w:rPr>
        <w:t>!!! Do not move or delete it, it should be located in this name with the same name: customsettings.ini</w:t>
      </w:r>
    </w:p>
    <w:p w:rsidR="001E4284" w:rsidRDefault="001E4284" w:rsidP="00002514">
      <w:pPr>
        <w:spacing w:before="0" w:after="0" w:line="240" w:lineRule="auto"/>
        <w:jc w:val="left"/>
        <w:rPr>
          <w:rFonts w:cs="Arial"/>
          <w:b/>
          <w:color w:val="FF0000"/>
          <w:sz w:val="24"/>
          <w:szCs w:val="24"/>
          <w:shd w:val="clear" w:color="auto" w:fill="FFFFFF"/>
        </w:rPr>
      </w:pPr>
    </w:p>
    <w:p w:rsidR="001E4284" w:rsidRPr="001E4284" w:rsidRDefault="001E4284" w:rsidP="00002514">
      <w:pPr>
        <w:spacing w:before="0" w:after="0" w:line="240" w:lineRule="auto"/>
        <w:jc w:val="left"/>
        <w:rPr>
          <w:rFonts w:cs="Arial"/>
          <w:b/>
          <w:color w:val="FF0000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1CAE4D74" wp14:editId="65DE198E">
            <wp:extent cx="1402845" cy="38100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8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84" w:rsidRPr="00FE6678" w:rsidRDefault="001E4284" w:rsidP="00002514">
      <w:pPr>
        <w:spacing w:before="0" w:after="0" w:line="240" w:lineRule="auto"/>
        <w:jc w:val="left"/>
        <w:rPr>
          <w:lang w:eastAsia="fr-FR"/>
        </w:rPr>
      </w:pPr>
    </w:p>
    <w:p w:rsidR="009021A4" w:rsidRPr="00FE6678" w:rsidRDefault="009021A4" w:rsidP="009021A4">
      <w:pPr>
        <w:spacing w:before="0" w:after="0" w:line="240" w:lineRule="auto"/>
        <w:jc w:val="center"/>
        <w:rPr>
          <w:rFonts w:ascii="Verdana" w:hAnsi="Verdana"/>
        </w:rPr>
      </w:pPr>
    </w:p>
    <w:p w:rsidR="00923CA2" w:rsidRPr="00FE6678" w:rsidRDefault="009021A4" w:rsidP="009021A4">
      <w:pPr>
        <w:spacing w:before="0" w:after="0" w:line="240" w:lineRule="auto"/>
        <w:jc w:val="center"/>
        <w:rPr>
          <w:rFonts w:ascii="Verdana" w:hAnsi="Verdana"/>
        </w:rPr>
      </w:pPr>
      <w:r w:rsidRPr="00FE6678">
        <w:rPr>
          <w:rFonts w:ascii="Verdana" w:hAnsi="Verdana"/>
        </w:rPr>
        <w:t xml:space="preserve"> </w:t>
      </w:r>
    </w:p>
    <w:p w:rsidR="00923CA2" w:rsidRPr="00FE6678" w:rsidRDefault="00923CA2" w:rsidP="009021A4">
      <w:pPr>
        <w:spacing w:before="0" w:after="0" w:line="240" w:lineRule="auto"/>
        <w:jc w:val="center"/>
        <w:rPr>
          <w:rFonts w:ascii="Verdana" w:hAnsi="Verdana"/>
        </w:rPr>
      </w:pPr>
    </w:p>
    <w:p w:rsidR="004574CC" w:rsidRPr="00FE6678" w:rsidRDefault="00802CF0" w:rsidP="00923CA2">
      <w:pPr>
        <w:spacing w:before="0" w:after="0" w:line="240" w:lineRule="auto"/>
        <w:jc w:val="left"/>
        <w:rPr>
          <w:rFonts w:ascii="Verdana" w:hAnsi="Verdana"/>
        </w:rPr>
      </w:pPr>
      <w:r w:rsidRPr="00FE6678">
        <w:rPr>
          <w:rFonts w:ascii="Verdana" w:hAnsi="Verdana"/>
        </w:rPr>
        <w:br w:type="page"/>
      </w:r>
    </w:p>
    <w:p w:rsidR="004574CC" w:rsidRPr="00BB1BE8" w:rsidRDefault="00382805" w:rsidP="00EA29A2">
      <w:pPr>
        <w:pStyle w:val="Heading1"/>
        <w:rPr>
          <w:rFonts w:ascii="Verdana" w:hAnsi="Verdana"/>
        </w:rPr>
      </w:pPr>
      <w:bookmarkStart w:id="8" w:name="_Toc453681044"/>
      <w:r>
        <w:rPr>
          <w:rFonts w:ascii="Verdana" w:hAnsi="Verdana"/>
        </w:rPr>
        <w:lastRenderedPageBreak/>
        <w:t>Profile in action</w:t>
      </w:r>
      <w:bookmarkEnd w:id="8"/>
    </w:p>
    <w:p w:rsidR="001144C7" w:rsidRDefault="00382805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 w:rsidRPr="00382805">
        <w:rPr>
          <w:rFonts w:cs="Arial"/>
          <w:sz w:val="24"/>
          <w:szCs w:val="24"/>
          <w:shd w:val="clear" w:color="auto" w:fill="FFFFFF"/>
        </w:rPr>
        <w:t>Once you have created a profile, all fields will be automatically pre-filled in the Windows 10 Deployment Wizards.</w:t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See below, a profile created with the following informations</w:t>
      </w:r>
      <w:r w:rsidR="001619B9">
        <w:rPr>
          <w:rFonts w:cs="Arial"/>
          <w:sz w:val="24"/>
          <w:szCs w:val="24"/>
          <w:shd w:val="clear" w:color="auto" w:fill="FFFFFF"/>
        </w:rPr>
        <w:t>:</w:t>
      </w:r>
    </w:p>
    <w:p w:rsidR="001619B9" w:rsidRDefault="001619B9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Pr="001619B9" w:rsidRDefault="00AF20EB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Computer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name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Nothing (in this case a name will be generated)</w:t>
      </w:r>
    </w:p>
    <w:p w:rsidR="00AF20EB" w:rsidRPr="001619B9" w:rsidRDefault="00AF20EB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WKG or Domain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Workgroup</w:t>
      </w:r>
    </w:p>
    <w:p w:rsidR="00AF20EB" w:rsidRPr="001619B9" w:rsidRDefault="00AF20EB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Workgroup name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WorkGroup</w:t>
      </w:r>
      <w:proofErr w:type="spellEnd"/>
    </w:p>
    <w:p w:rsidR="00AF20EB" w:rsidRPr="001619B9" w:rsidRDefault="00AF20EB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First language pack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French</w:t>
      </w:r>
    </w:p>
    <w:p w:rsidR="00AF20EB" w:rsidRPr="001619B9" w:rsidRDefault="00AF20EB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Second language pack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Spanish</w:t>
      </w:r>
    </w:p>
    <w:p w:rsidR="001619B9" w:rsidRPr="001619B9" w:rsidRDefault="001619B9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Language to install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French</w:t>
      </w:r>
    </w:p>
    <w:p w:rsidR="00AF20EB" w:rsidRPr="001619B9" w:rsidRDefault="001619B9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spellStart"/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Timezone</w:t>
      </w:r>
      <w:proofErr w:type="spellEnd"/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Brussels, Copenhagen, Madrid, Paris</w:t>
      </w:r>
    </w:p>
    <w:p w:rsidR="001619B9" w:rsidRPr="001619B9" w:rsidRDefault="001619B9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Keyboard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layou</w:t>
      </w: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t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French</w:t>
      </w:r>
    </w:p>
    <w:p w:rsidR="001619B9" w:rsidRPr="001619B9" w:rsidRDefault="001619B9" w:rsidP="001619B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Administrator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1619B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password</w:t>
      </w:r>
      <w:r w:rsidRPr="001619B9">
        <w:rPr>
          <w:rFonts w:ascii="Arial" w:eastAsia="Times New Roman" w:hAnsi="Arial" w:cs="Arial"/>
          <w:sz w:val="24"/>
          <w:szCs w:val="24"/>
          <w:shd w:val="clear" w:color="auto" w:fill="FFFFFF"/>
        </w:rPr>
        <w:t>: *******</w:t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31784274" wp14:editId="4056D8DF">
            <wp:extent cx="3362325" cy="245579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473" cy="24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3B752113" wp14:editId="0A3838F3">
            <wp:extent cx="3409950" cy="2481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952" cy="24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72B51F4" wp14:editId="0ECCC0EE">
            <wp:extent cx="3181350" cy="23195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353" cy="23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5F50A313" wp14:editId="5ECD878F">
            <wp:extent cx="3181350" cy="233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3822" cy="23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AF20EB" w:rsidRDefault="00AF20EB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  <w:r>
        <w:rPr>
          <w:noProof/>
          <w:lang w:val="fr-FR" w:eastAsia="fr-FR"/>
        </w:rPr>
        <w:drawing>
          <wp:inline distT="0" distB="0" distL="0" distR="0" wp14:anchorId="772E54A9" wp14:editId="0AA0FCAF">
            <wp:extent cx="3181350" cy="23117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4875" cy="23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05" w:rsidRDefault="00382805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382805" w:rsidRPr="00382805" w:rsidRDefault="00382805">
      <w:pPr>
        <w:spacing w:before="0" w:after="0" w:line="240" w:lineRule="auto"/>
        <w:jc w:val="left"/>
        <w:rPr>
          <w:rFonts w:cs="Arial"/>
          <w:sz w:val="24"/>
          <w:szCs w:val="24"/>
          <w:shd w:val="clear" w:color="auto" w:fill="FFFFFF"/>
        </w:rPr>
      </w:pPr>
    </w:p>
    <w:p w:rsidR="00725FBD" w:rsidRPr="00382805" w:rsidRDefault="00725FBD" w:rsidP="00725FBD">
      <w:pPr>
        <w:spacing w:before="0" w:after="0" w:line="240" w:lineRule="auto"/>
        <w:jc w:val="left"/>
        <w:rPr>
          <w:rFonts w:ascii="Verdana" w:hAnsi="Verdana"/>
          <w:lang w:eastAsia="fr-FR"/>
        </w:rPr>
      </w:pPr>
    </w:p>
    <w:sectPr w:rsidR="00725FBD" w:rsidRPr="00382805" w:rsidSect="003D27D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DC" w:rsidRDefault="008B6FDC">
      <w:r>
        <w:separator/>
      </w:r>
    </w:p>
  </w:endnote>
  <w:endnote w:type="continuationSeparator" w:id="0">
    <w:p w:rsidR="008B6FDC" w:rsidRDefault="008B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2F" w:rsidRPr="001619B9" w:rsidRDefault="001619B9" w:rsidP="005C2212">
    <w:pPr>
      <w:pStyle w:val="Footer"/>
      <w:pBdr>
        <w:top w:val="single" w:sz="12" w:space="0" w:color="365F91" w:themeColor="accent1" w:themeShade="BF"/>
      </w:pBdr>
      <w:tabs>
        <w:tab w:val="clear" w:pos="9720"/>
        <w:tab w:val="right" w:pos="10065"/>
      </w:tabs>
      <w:rPr>
        <w:snapToGrid w:val="0"/>
        <w:color w:val="1F497D" w:themeColor="text2"/>
      </w:rPr>
    </w:pPr>
    <w:r w:rsidRPr="001619B9">
      <w:rPr>
        <w:color w:val="1F497D" w:themeColor="text2"/>
      </w:rPr>
      <w:t xml:space="preserve">How to use Windows 10 Profile Generator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008" w:rsidRDefault="009D7008">
    <w:pPr>
      <w:pStyle w:val="Footer"/>
      <w:rPr>
        <w:lang w:val="fr-FR" w:eastAsia="fr-FR"/>
      </w:rPr>
    </w:pPr>
  </w:p>
  <w:p w:rsidR="009D7008" w:rsidRDefault="009D7008">
    <w:pPr>
      <w:pStyle w:val="Footer"/>
    </w:pPr>
    <w:r>
      <w:rPr>
        <w:lang w:val="fr-FR" w:eastAsia="fr-FR"/>
      </w:rPr>
      <w:drawing>
        <wp:anchor distT="0" distB="0" distL="114300" distR="114300" simplePos="0" relativeHeight="251660288" behindDoc="0" locked="0" layoutInCell="1" allowOverlap="1" wp14:anchorId="647F1563" wp14:editId="7A645E10">
          <wp:simplePos x="0" y="0"/>
          <wp:positionH relativeFrom="column">
            <wp:posOffset>440055</wp:posOffset>
          </wp:positionH>
          <wp:positionV relativeFrom="paragraph">
            <wp:posOffset>-494030</wp:posOffset>
          </wp:positionV>
          <wp:extent cx="6426200" cy="1187450"/>
          <wp:effectExtent l="0" t="0" r="0" b="0"/>
          <wp:wrapTopAndBottom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6200" cy="1187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DC" w:rsidRDefault="008B6FDC">
      <w:r>
        <w:separator/>
      </w:r>
    </w:p>
  </w:footnote>
  <w:footnote w:type="continuationSeparator" w:id="0">
    <w:p w:rsidR="008B6FDC" w:rsidRDefault="008B6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4C7" w:rsidRDefault="001144C7" w:rsidP="007F1E57">
    <w:pPr>
      <w:pStyle w:val="Header"/>
      <w:tabs>
        <w:tab w:val="clear" w:pos="9720"/>
        <w:tab w:val="right" w:pos="10065"/>
      </w:tabs>
      <w:rPr>
        <w:sz w:val="12"/>
        <w:szCs w:val="12"/>
        <w:lang w:val="fr-FR" w:eastAsia="fr-FR"/>
      </w:rPr>
    </w:pPr>
    <w:r>
      <w:rPr>
        <w:sz w:val="12"/>
        <w:szCs w:val="12"/>
        <w:lang w:val="fr-FR" w:eastAsia="fr-FR"/>
      </w:rPr>
      <w:drawing>
        <wp:anchor distT="0" distB="0" distL="114300" distR="114300" simplePos="0" relativeHeight="251658240" behindDoc="0" locked="0" layoutInCell="1" allowOverlap="1" wp14:anchorId="06D51018" wp14:editId="36D72CC1">
          <wp:simplePos x="0" y="0"/>
          <wp:positionH relativeFrom="column">
            <wp:posOffset>-996315</wp:posOffset>
          </wp:positionH>
          <wp:positionV relativeFrom="paragraph">
            <wp:posOffset>-591185</wp:posOffset>
          </wp:positionV>
          <wp:extent cx="4305300" cy="1446530"/>
          <wp:effectExtent l="0" t="0" r="0" b="0"/>
          <wp:wrapTopAndBottom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C_SOLUTION_CORR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93"/>
                  <a:stretch/>
                </pic:blipFill>
                <pic:spPr bwMode="auto">
                  <a:xfrm>
                    <a:off x="0" y="0"/>
                    <a:ext cx="4305300" cy="1446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A532F" w:rsidRPr="00EF2B14" w:rsidRDefault="00CA532F" w:rsidP="007F1E57">
    <w:pPr>
      <w:pStyle w:val="Header"/>
      <w:tabs>
        <w:tab w:val="clear" w:pos="9720"/>
        <w:tab w:val="right" w:pos="10065"/>
      </w:tabs>
      <w:rPr>
        <w:sz w:val="12"/>
        <w:szCs w:val="12"/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2F" w:rsidRDefault="00FE6678">
    <w:pPr>
      <w:pStyle w:val="Header"/>
    </w:pPr>
    <w:r>
      <w:rPr>
        <w:sz w:val="12"/>
        <w:szCs w:val="12"/>
        <w:lang w:val="fr-FR" w:eastAsia="fr-FR"/>
      </w:rPr>
      <w:drawing>
        <wp:anchor distT="0" distB="0" distL="114300" distR="114300" simplePos="0" relativeHeight="251662336" behindDoc="0" locked="0" layoutInCell="1" allowOverlap="1" wp14:anchorId="6CCA7952" wp14:editId="2E9D25D1">
          <wp:simplePos x="0" y="0"/>
          <wp:positionH relativeFrom="column">
            <wp:posOffset>-531495</wp:posOffset>
          </wp:positionH>
          <wp:positionV relativeFrom="paragraph">
            <wp:posOffset>-214630</wp:posOffset>
          </wp:positionV>
          <wp:extent cx="4305300" cy="144653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C_SOLUTION_CORR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93"/>
                  <a:stretch/>
                </pic:blipFill>
                <pic:spPr bwMode="auto">
                  <a:xfrm>
                    <a:off x="0" y="0"/>
                    <a:ext cx="4305300" cy="1446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9.5pt;height:19.5pt" o:bullet="t">
        <v:imagedata r:id="rId1" o:title="clip_image001"/>
      </v:shape>
    </w:pict>
  </w:numPicBullet>
  <w:numPicBullet w:numPicBulletId="1">
    <w:pict>
      <v:shape id="_x0000_i1124" type="#_x0000_t75" style="width:10.5pt;height:10.5pt" o:bullet="t">
        <v:imagedata r:id="rId2" o:title="clip_image002"/>
      </v:shape>
    </w:pict>
  </w:numPicBullet>
  <w:numPicBullet w:numPicBulletId="2">
    <w:pict>
      <v:shape id="_x0000_i1125" type="#_x0000_t75" style="width:29.25pt;height:24.75pt" o:bullet="t">
        <v:imagedata r:id="rId3" o:title="clip_image001"/>
      </v:shape>
    </w:pict>
  </w:numPicBullet>
  <w:abstractNum w:abstractNumId="0">
    <w:nsid w:val="FFFFFF7F"/>
    <w:multiLevelType w:val="singleLevel"/>
    <w:tmpl w:val="2930989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144826"/>
    <w:multiLevelType w:val="hybridMultilevel"/>
    <w:tmpl w:val="2B745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D6AD9"/>
    <w:multiLevelType w:val="hybridMultilevel"/>
    <w:tmpl w:val="36F85A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5A5FE6"/>
    <w:multiLevelType w:val="hybridMultilevel"/>
    <w:tmpl w:val="6930F5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BD27FC"/>
    <w:multiLevelType w:val="hybridMultilevel"/>
    <w:tmpl w:val="481CD556"/>
    <w:lvl w:ilvl="0" w:tplc="D564D7C8">
      <w:start w:val="3"/>
      <w:numFmt w:val="bullet"/>
      <w:pStyle w:val="Puce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654EF"/>
    <w:multiLevelType w:val="multilevel"/>
    <w:tmpl w:val="5D0400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B050C76"/>
    <w:multiLevelType w:val="hybridMultilevel"/>
    <w:tmpl w:val="850ED932"/>
    <w:lvl w:ilvl="0" w:tplc="6602BE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80356"/>
    <w:multiLevelType w:val="multilevel"/>
    <w:tmpl w:val="AA9485A4"/>
    <w:styleLink w:val="StyleBulleted"/>
    <w:lvl w:ilvl="0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2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3CBC4817"/>
    <w:multiLevelType w:val="multilevel"/>
    <w:tmpl w:val="827C4348"/>
    <w:styleLink w:val="Bulleted2"/>
    <w:lvl w:ilvl="0">
      <w:start w:val="3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0116CF"/>
    <w:multiLevelType w:val="hybridMultilevel"/>
    <w:tmpl w:val="FCCEFF1E"/>
    <w:lvl w:ilvl="0" w:tplc="A0DEF55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95C84"/>
    <w:multiLevelType w:val="hybridMultilevel"/>
    <w:tmpl w:val="5EF8EB98"/>
    <w:lvl w:ilvl="0" w:tplc="FB40835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C7265"/>
    <w:multiLevelType w:val="singleLevel"/>
    <w:tmpl w:val="E552FDC4"/>
    <w:lvl w:ilvl="0">
      <w:start w:val="1"/>
      <w:numFmt w:val="bullet"/>
      <w:pStyle w:val="Puce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1376C62"/>
    <w:multiLevelType w:val="hybridMultilevel"/>
    <w:tmpl w:val="A0AA0F4A"/>
    <w:lvl w:ilvl="0" w:tplc="13B456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4B2BCA"/>
    <w:multiLevelType w:val="hybridMultilevel"/>
    <w:tmpl w:val="DC101538"/>
    <w:lvl w:ilvl="0" w:tplc="144C2A2A">
      <w:start w:val="2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6784C2F"/>
    <w:multiLevelType w:val="hybridMultilevel"/>
    <w:tmpl w:val="67A0F162"/>
    <w:lvl w:ilvl="0" w:tplc="F01041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BE7F9F"/>
    <w:multiLevelType w:val="singleLevel"/>
    <w:tmpl w:val="2B8E4044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7624603"/>
    <w:multiLevelType w:val="hybridMultilevel"/>
    <w:tmpl w:val="BC2C705E"/>
    <w:lvl w:ilvl="0" w:tplc="56321E2A">
      <w:start w:val="1"/>
      <w:numFmt w:val="decimal"/>
      <w:pStyle w:val="Heading3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A67493"/>
    <w:multiLevelType w:val="hybridMultilevel"/>
    <w:tmpl w:val="960004F0"/>
    <w:lvl w:ilvl="0" w:tplc="14A6905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E863A43"/>
    <w:multiLevelType w:val="hybridMultilevel"/>
    <w:tmpl w:val="DD26AE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A0552"/>
    <w:multiLevelType w:val="hybridMultilevel"/>
    <w:tmpl w:val="858E2AC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4"/>
  </w:num>
  <w:num w:numId="9">
    <w:abstractNumId w:val="1"/>
  </w:num>
  <w:num w:numId="10">
    <w:abstractNumId w:val="16"/>
  </w:num>
  <w:num w:numId="11">
    <w:abstractNumId w:val="6"/>
  </w:num>
  <w:num w:numId="12">
    <w:abstractNumId w:val="12"/>
  </w:num>
  <w:num w:numId="13">
    <w:abstractNumId w:val="5"/>
  </w:num>
  <w:num w:numId="14">
    <w:abstractNumId w:val="13"/>
  </w:num>
  <w:num w:numId="15">
    <w:abstractNumId w:val="17"/>
  </w:num>
  <w:num w:numId="16">
    <w:abstractNumId w:val="5"/>
  </w:num>
  <w:num w:numId="17">
    <w:abstractNumId w:val="5"/>
  </w:num>
  <w:num w:numId="18">
    <w:abstractNumId w:val="9"/>
  </w:num>
  <w:num w:numId="19">
    <w:abstractNumId w:val="5"/>
  </w:num>
  <w:num w:numId="20">
    <w:abstractNumId w:val="6"/>
  </w:num>
  <w:num w:numId="21">
    <w:abstractNumId w:val="5"/>
  </w:num>
  <w:num w:numId="22">
    <w:abstractNumId w:val="5"/>
  </w:num>
  <w:num w:numId="23">
    <w:abstractNumId w:val="5"/>
  </w:num>
  <w:num w:numId="24">
    <w:abstractNumId w:val="10"/>
  </w:num>
  <w:num w:numId="25">
    <w:abstractNumId w:val="18"/>
  </w:num>
  <w:num w:numId="26">
    <w:abstractNumId w:val="2"/>
  </w:num>
  <w:num w:numId="27">
    <w:abstractNumId w:val="19"/>
  </w:num>
  <w:num w:numId="2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78"/>
    <w:rsid w:val="00001D57"/>
    <w:rsid w:val="00002514"/>
    <w:rsid w:val="000030E9"/>
    <w:rsid w:val="00003C71"/>
    <w:rsid w:val="00007B6D"/>
    <w:rsid w:val="000122DF"/>
    <w:rsid w:val="0001468A"/>
    <w:rsid w:val="000148D5"/>
    <w:rsid w:val="00015F7E"/>
    <w:rsid w:val="00015FA1"/>
    <w:rsid w:val="0001631C"/>
    <w:rsid w:val="00016541"/>
    <w:rsid w:val="00016A27"/>
    <w:rsid w:val="0002071F"/>
    <w:rsid w:val="00025C23"/>
    <w:rsid w:val="00027D81"/>
    <w:rsid w:val="00027F94"/>
    <w:rsid w:val="00030DD9"/>
    <w:rsid w:val="00031580"/>
    <w:rsid w:val="00032274"/>
    <w:rsid w:val="00032D0A"/>
    <w:rsid w:val="00033141"/>
    <w:rsid w:val="000337F7"/>
    <w:rsid w:val="000338D4"/>
    <w:rsid w:val="00034350"/>
    <w:rsid w:val="00034EA2"/>
    <w:rsid w:val="00036383"/>
    <w:rsid w:val="00037E1A"/>
    <w:rsid w:val="00042A9B"/>
    <w:rsid w:val="00044603"/>
    <w:rsid w:val="00044DEA"/>
    <w:rsid w:val="000460F2"/>
    <w:rsid w:val="00047F38"/>
    <w:rsid w:val="00047FA6"/>
    <w:rsid w:val="00050B1D"/>
    <w:rsid w:val="00050E39"/>
    <w:rsid w:val="00052B19"/>
    <w:rsid w:val="00053101"/>
    <w:rsid w:val="00053191"/>
    <w:rsid w:val="0005546F"/>
    <w:rsid w:val="00057CFC"/>
    <w:rsid w:val="000606AD"/>
    <w:rsid w:val="00061896"/>
    <w:rsid w:val="00062240"/>
    <w:rsid w:val="000638E1"/>
    <w:rsid w:val="000639D0"/>
    <w:rsid w:val="0006453E"/>
    <w:rsid w:val="000646DC"/>
    <w:rsid w:val="00064DE1"/>
    <w:rsid w:val="00066FD2"/>
    <w:rsid w:val="0006721D"/>
    <w:rsid w:val="00067B3E"/>
    <w:rsid w:val="00070D69"/>
    <w:rsid w:val="00070E9D"/>
    <w:rsid w:val="00070EDB"/>
    <w:rsid w:val="00072AB2"/>
    <w:rsid w:val="000730AD"/>
    <w:rsid w:val="00073D7F"/>
    <w:rsid w:val="00076078"/>
    <w:rsid w:val="00081CB3"/>
    <w:rsid w:val="00082915"/>
    <w:rsid w:val="000854EE"/>
    <w:rsid w:val="00087124"/>
    <w:rsid w:val="000874D5"/>
    <w:rsid w:val="00090B5F"/>
    <w:rsid w:val="000926D6"/>
    <w:rsid w:val="000949CD"/>
    <w:rsid w:val="0009604F"/>
    <w:rsid w:val="000965D6"/>
    <w:rsid w:val="000A2308"/>
    <w:rsid w:val="000A26B8"/>
    <w:rsid w:val="000A40C5"/>
    <w:rsid w:val="000A5E10"/>
    <w:rsid w:val="000A72AA"/>
    <w:rsid w:val="000A7805"/>
    <w:rsid w:val="000B1228"/>
    <w:rsid w:val="000B194B"/>
    <w:rsid w:val="000B29EA"/>
    <w:rsid w:val="000B5A20"/>
    <w:rsid w:val="000B6B8A"/>
    <w:rsid w:val="000B6D4D"/>
    <w:rsid w:val="000B7BC7"/>
    <w:rsid w:val="000C02EC"/>
    <w:rsid w:val="000C1003"/>
    <w:rsid w:val="000C13D8"/>
    <w:rsid w:val="000C1D6E"/>
    <w:rsid w:val="000C2E4E"/>
    <w:rsid w:val="000C3FBB"/>
    <w:rsid w:val="000C60F9"/>
    <w:rsid w:val="000C6602"/>
    <w:rsid w:val="000C696F"/>
    <w:rsid w:val="000C6B95"/>
    <w:rsid w:val="000C6CD3"/>
    <w:rsid w:val="000C70A6"/>
    <w:rsid w:val="000C7850"/>
    <w:rsid w:val="000C78F3"/>
    <w:rsid w:val="000D0474"/>
    <w:rsid w:val="000D1A6D"/>
    <w:rsid w:val="000D3776"/>
    <w:rsid w:val="000D3971"/>
    <w:rsid w:val="000D4A3E"/>
    <w:rsid w:val="000D618A"/>
    <w:rsid w:val="000D6549"/>
    <w:rsid w:val="000D6A34"/>
    <w:rsid w:val="000E023F"/>
    <w:rsid w:val="000E107A"/>
    <w:rsid w:val="000E1257"/>
    <w:rsid w:val="000E1CBC"/>
    <w:rsid w:val="000E246A"/>
    <w:rsid w:val="000E2678"/>
    <w:rsid w:val="000E281E"/>
    <w:rsid w:val="000E2EE8"/>
    <w:rsid w:val="000E5F68"/>
    <w:rsid w:val="000E6A09"/>
    <w:rsid w:val="000E6D36"/>
    <w:rsid w:val="000E6F9F"/>
    <w:rsid w:val="000F0102"/>
    <w:rsid w:val="000F05FD"/>
    <w:rsid w:val="000F0B95"/>
    <w:rsid w:val="000F12DC"/>
    <w:rsid w:val="000F2091"/>
    <w:rsid w:val="000F24B1"/>
    <w:rsid w:val="000F4390"/>
    <w:rsid w:val="000F4A0A"/>
    <w:rsid w:val="000F7967"/>
    <w:rsid w:val="001015B8"/>
    <w:rsid w:val="001039F5"/>
    <w:rsid w:val="00103F04"/>
    <w:rsid w:val="0010526C"/>
    <w:rsid w:val="0010575E"/>
    <w:rsid w:val="0010643C"/>
    <w:rsid w:val="00110155"/>
    <w:rsid w:val="00110963"/>
    <w:rsid w:val="0011326D"/>
    <w:rsid w:val="001136F7"/>
    <w:rsid w:val="00113991"/>
    <w:rsid w:val="00113E00"/>
    <w:rsid w:val="001143AA"/>
    <w:rsid w:val="00114431"/>
    <w:rsid w:val="001144C7"/>
    <w:rsid w:val="00116835"/>
    <w:rsid w:val="00116D13"/>
    <w:rsid w:val="00116F73"/>
    <w:rsid w:val="00120B6C"/>
    <w:rsid w:val="00120CC6"/>
    <w:rsid w:val="00121C4A"/>
    <w:rsid w:val="00124D2F"/>
    <w:rsid w:val="0012555B"/>
    <w:rsid w:val="00126A69"/>
    <w:rsid w:val="00126A80"/>
    <w:rsid w:val="00136DAC"/>
    <w:rsid w:val="001412A0"/>
    <w:rsid w:val="00142DDB"/>
    <w:rsid w:val="00143C26"/>
    <w:rsid w:val="00144393"/>
    <w:rsid w:val="00145B1C"/>
    <w:rsid w:val="00145D89"/>
    <w:rsid w:val="00147468"/>
    <w:rsid w:val="00150E64"/>
    <w:rsid w:val="00151AE3"/>
    <w:rsid w:val="001528D5"/>
    <w:rsid w:val="001529A4"/>
    <w:rsid w:val="00153BDD"/>
    <w:rsid w:val="001561D6"/>
    <w:rsid w:val="001565D3"/>
    <w:rsid w:val="00160B9F"/>
    <w:rsid w:val="001619B9"/>
    <w:rsid w:val="001620C8"/>
    <w:rsid w:val="00163A9D"/>
    <w:rsid w:val="001660AE"/>
    <w:rsid w:val="0016796C"/>
    <w:rsid w:val="001715A1"/>
    <w:rsid w:val="00172BED"/>
    <w:rsid w:val="001753F3"/>
    <w:rsid w:val="0017707D"/>
    <w:rsid w:val="001809C3"/>
    <w:rsid w:val="00181357"/>
    <w:rsid w:val="001844EE"/>
    <w:rsid w:val="00186347"/>
    <w:rsid w:val="00186D2D"/>
    <w:rsid w:val="00186D88"/>
    <w:rsid w:val="001906CC"/>
    <w:rsid w:val="001916E6"/>
    <w:rsid w:val="00193992"/>
    <w:rsid w:val="001944FE"/>
    <w:rsid w:val="00194728"/>
    <w:rsid w:val="00194C79"/>
    <w:rsid w:val="00197811"/>
    <w:rsid w:val="001A0297"/>
    <w:rsid w:val="001A0F31"/>
    <w:rsid w:val="001A37E0"/>
    <w:rsid w:val="001A4B03"/>
    <w:rsid w:val="001A6512"/>
    <w:rsid w:val="001A65E3"/>
    <w:rsid w:val="001A703D"/>
    <w:rsid w:val="001A76C7"/>
    <w:rsid w:val="001A78DA"/>
    <w:rsid w:val="001B0012"/>
    <w:rsid w:val="001B047E"/>
    <w:rsid w:val="001B08C6"/>
    <w:rsid w:val="001B21DB"/>
    <w:rsid w:val="001B343E"/>
    <w:rsid w:val="001B34A2"/>
    <w:rsid w:val="001B3D2E"/>
    <w:rsid w:val="001B520F"/>
    <w:rsid w:val="001B64B5"/>
    <w:rsid w:val="001B6AED"/>
    <w:rsid w:val="001C1D09"/>
    <w:rsid w:val="001C34AF"/>
    <w:rsid w:val="001C3821"/>
    <w:rsid w:val="001C3F97"/>
    <w:rsid w:val="001C4493"/>
    <w:rsid w:val="001C4B05"/>
    <w:rsid w:val="001C57E7"/>
    <w:rsid w:val="001C5B78"/>
    <w:rsid w:val="001C72C7"/>
    <w:rsid w:val="001D02F6"/>
    <w:rsid w:val="001D0617"/>
    <w:rsid w:val="001D1829"/>
    <w:rsid w:val="001D2DAF"/>
    <w:rsid w:val="001D3FB0"/>
    <w:rsid w:val="001D625A"/>
    <w:rsid w:val="001D74FF"/>
    <w:rsid w:val="001D78B1"/>
    <w:rsid w:val="001D7A53"/>
    <w:rsid w:val="001E0026"/>
    <w:rsid w:val="001E022F"/>
    <w:rsid w:val="001E0EB2"/>
    <w:rsid w:val="001E15CE"/>
    <w:rsid w:val="001E1C4E"/>
    <w:rsid w:val="001E385C"/>
    <w:rsid w:val="001E3C7D"/>
    <w:rsid w:val="001E4284"/>
    <w:rsid w:val="001E4699"/>
    <w:rsid w:val="001E53E4"/>
    <w:rsid w:val="001E664E"/>
    <w:rsid w:val="001F0C0E"/>
    <w:rsid w:val="001F133E"/>
    <w:rsid w:val="001F49E5"/>
    <w:rsid w:val="001F52A8"/>
    <w:rsid w:val="001F549D"/>
    <w:rsid w:val="001F5B9E"/>
    <w:rsid w:val="001F7589"/>
    <w:rsid w:val="001F7F66"/>
    <w:rsid w:val="00203076"/>
    <w:rsid w:val="00203AD2"/>
    <w:rsid w:val="002043C1"/>
    <w:rsid w:val="002047B7"/>
    <w:rsid w:val="00205374"/>
    <w:rsid w:val="002062EE"/>
    <w:rsid w:val="00206C18"/>
    <w:rsid w:val="00206CD2"/>
    <w:rsid w:val="0021013A"/>
    <w:rsid w:val="0021415E"/>
    <w:rsid w:val="00215CB3"/>
    <w:rsid w:val="00217336"/>
    <w:rsid w:val="00221506"/>
    <w:rsid w:val="00221E8A"/>
    <w:rsid w:val="002223F5"/>
    <w:rsid w:val="00225AE0"/>
    <w:rsid w:val="002273FB"/>
    <w:rsid w:val="00232D95"/>
    <w:rsid w:val="00232F3E"/>
    <w:rsid w:val="00233F42"/>
    <w:rsid w:val="00234966"/>
    <w:rsid w:val="00237A90"/>
    <w:rsid w:val="00242483"/>
    <w:rsid w:val="0024513A"/>
    <w:rsid w:val="00245DDE"/>
    <w:rsid w:val="00246497"/>
    <w:rsid w:val="00251132"/>
    <w:rsid w:val="00251C84"/>
    <w:rsid w:val="00254365"/>
    <w:rsid w:val="00257275"/>
    <w:rsid w:val="00260A9C"/>
    <w:rsid w:val="002611B4"/>
    <w:rsid w:val="002614AD"/>
    <w:rsid w:val="00262846"/>
    <w:rsid w:val="00262DC9"/>
    <w:rsid w:val="00266061"/>
    <w:rsid w:val="0027217D"/>
    <w:rsid w:val="002725DC"/>
    <w:rsid w:val="00273B97"/>
    <w:rsid w:val="00274CDA"/>
    <w:rsid w:val="00275B63"/>
    <w:rsid w:val="00276A00"/>
    <w:rsid w:val="00276FA1"/>
    <w:rsid w:val="00277E27"/>
    <w:rsid w:val="002804AF"/>
    <w:rsid w:val="002808A0"/>
    <w:rsid w:val="00281EF1"/>
    <w:rsid w:val="00283D2A"/>
    <w:rsid w:val="00283F64"/>
    <w:rsid w:val="00285D55"/>
    <w:rsid w:val="0028603C"/>
    <w:rsid w:val="00286C3B"/>
    <w:rsid w:val="002904E3"/>
    <w:rsid w:val="0029077C"/>
    <w:rsid w:val="0029100A"/>
    <w:rsid w:val="00291AE2"/>
    <w:rsid w:val="002931EC"/>
    <w:rsid w:val="00294599"/>
    <w:rsid w:val="002949F8"/>
    <w:rsid w:val="002954AD"/>
    <w:rsid w:val="002968C4"/>
    <w:rsid w:val="002A0A08"/>
    <w:rsid w:val="002A0B77"/>
    <w:rsid w:val="002A11FD"/>
    <w:rsid w:val="002A1C4C"/>
    <w:rsid w:val="002A2111"/>
    <w:rsid w:val="002A5663"/>
    <w:rsid w:val="002A6673"/>
    <w:rsid w:val="002B1BD0"/>
    <w:rsid w:val="002B39E2"/>
    <w:rsid w:val="002B4A7F"/>
    <w:rsid w:val="002B510B"/>
    <w:rsid w:val="002B661C"/>
    <w:rsid w:val="002C0590"/>
    <w:rsid w:val="002C085C"/>
    <w:rsid w:val="002C1336"/>
    <w:rsid w:val="002C13FB"/>
    <w:rsid w:val="002C1985"/>
    <w:rsid w:val="002C1E6B"/>
    <w:rsid w:val="002C1F06"/>
    <w:rsid w:val="002C20A1"/>
    <w:rsid w:val="002C26C8"/>
    <w:rsid w:val="002C3A0A"/>
    <w:rsid w:val="002C3FC8"/>
    <w:rsid w:val="002C43DC"/>
    <w:rsid w:val="002D1C1A"/>
    <w:rsid w:val="002D2442"/>
    <w:rsid w:val="002D5517"/>
    <w:rsid w:val="002D57C1"/>
    <w:rsid w:val="002D5A87"/>
    <w:rsid w:val="002D7280"/>
    <w:rsid w:val="002D7956"/>
    <w:rsid w:val="002E0F68"/>
    <w:rsid w:val="002E2103"/>
    <w:rsid w:val="002E2473"/>
    <w:rsid w:val="002E5372"/>
    <w:rsid w:val="002E7773"/>
    <w:rsid w:val="002F08A2"/>
    <w:rsid w:val="002F1C4A"/>
    <w:rsid w:val="002F359F"/>
    <w:rsid w:val="002F3E5E"/>
    <w:rsid w:val="002F5471"/>
    <w:rsid w:val="002F6033"/>
    <w:rsid w:val="002F6CF0"/>
    <w:rsid w:val="0030062E"/>
    <w:rsid w:val="00301713"/>
    <w:rsid w:val="00301FE5"/>
    <w:rsid w:val="003031EC"/>
    <w:rsid w:val="00303B93"/>
    <w:rsid w:val="00304F7E"/>
    <w:rsid w:val="00305CC6"/>
    <w:rsid w:val="003067B3"/>
    <w:rsid w:val="003072EA"/>
    <w:rsid w:val="00307C9F"/>
    <w:rsid w:val="00312632"/>
    <w:rsid w:val="003129DB"/>
    <w:rsid w:val="00312EB8"/>
    <w:rsid w:val="00313616"/>
    <w:rsid w:val="003163DE"/>
    <w:rsid w:val="00316D7A"/>
    <w:rsid w:val="00320D9D"/>
    <w:rsid w:val="00321E48"/>
    <w:rsid w:val="00322ED2"/>
    <w:rsid w:val="00323306"/>
    <w:rsid w:val="003242B6"/>
    <w:rsid w:val="0032438D"/>
    <w:rsid w:val="00326810"/>
    <w:rsid w:val="00330987"/>
    <w:rsid w:val="00330CFF"/>
    <w:rsid w:val="0033315B"/>
    <w:rsid w:val="00333C83"/>
    <w:rsid w:val="00337130"/>
    <w:rsid w:val="00340CF3"/>
    <w:rsid w:val="003421DA"/>
    <w:rsid w:val="00342B61"/>
    <w:rsid w:val="0034385B"/>
    <w:rsid w:val="00343E0B"/>
    <w:rsid w:val="003451EC"/>
    <w:rsid w:val="00345478"/>
    <w:rsid w:val="00346C93"/>
    <w:rsid w:val="0035207A"/>
    <w:rsid w:val="00354A0A"/>
    <w:rsid w:val="0035599E"/>
    <w:rsid w:val="00356D93"/>
    <w:rsid w:val="00357003"/>
    <w:rsid w:val="003578C6"/>
    <w:rsid w:val="003615C2"/>
    <w:rsid w:val="003628A5"/>
    <w:rsid w:val="00363571"/>
    <w:rsid w:val="00367DDB"/>
    <w:rsid w:val="0037044F"/>
    <w:rsid w:val="0037081E"/>
    <w:rsid w:val="0037086C"/>
    <w:rsid w:val="00370EC3"/>
    <w:rsid w:val="003722B7"/>
    <w:rsid w:val="0037257A"/>
    <w:rsid w:val="0037584F"/>
    <w:rsid w:val="003801BA"/>
    <w:rsid w:val="00380211"/>
    <w:rsid w:val="003804E8"/>
    <w:rsid w:val="00381136"/>
    <w:rsid w:val="00382208"/>
    <w:rsid w:val="003822FC"/>
    <w:rsid w:val="00382805"/>
    <w:rsid w:val="00383587"/>
    <w:rsid w:val="003846A8"/>
    <w:rsid w:val="00385AA6"/>
    <w:rsid w:val="00386E80"/>
    <w:rsid w:val="003905CF"/>
    <w:rsid w:val="00392E90"/>
    <w:rsid w:val="00393234"/>
    <w:rsid w:val="0039344C"/>
    <w:rsid w:val="00393EF8"/>
    <w:rsid w:val="0039466F"/>
    <w:rsid w:val="003948BD"/>
    <w:rsid w:val="0039735B"/>
    <w:rsid w:val="003A0C6D"/>
    <w:rsid w:val="003A11D2"/>
    <w:rsid w:val="003A15D7"/>
    <w:rsid w:val="003A2357"/>
    <w:rsid w:val="003A2A4F"/>
    <w:rsid w:val="003A4A3B"/>
    <w:rsid w:val="003A4EC1"/>
    <w:rsid w:val="003A7292"/>
    <w:rsid w:val="003A73AD"/>
    <w:rsid w:val="003B02DA"/>
    <w:rsid w:val="003B0BC4"/>
    <w:rsid w:val="003B250F"/>
    <w:rsid w:val="003B26A2"/>
    <w:rsid w:val="003B417D"/>
    <w:rsid w:val="003B4254"/>
    <w:rsid w:val="003B4352"/>
    <w:rsid w:val="003B6630"/>
    <w:rsid w:val="003B6DA1"/>
    <w:rsid w:val="003B747A"/>
    <w:rsid w:val="003C2B54"/>
    <w:rsid w:val="003C3379"/>
    <w:rsid w:val="003C48A1"/>
    <w:rsid w:val="003C57C1"/>
    <w:rsid w:val="003C6A75"/>
    <w:rsid w:val="003D2445"/>
    <w:rsid w:val="003D27AF"/>
    <w:rsid w:val="003D27D4"/>
    <w:rsid w:val="003D33A2"/>
    <w:rsid w:val="003D4B17"/>
    <w:rsid w:val="003D4C65"/>
    <w:rsid w:val="003D581C"/>
    <w:rsid w:val="003D6868"/>
    <w:rsid w:val="003D6E8C"/>
    <w:rsid w:val="003D72DC"/>
    <w:rsid w:val="003E11C5"/>
    <w:rsid w:val="003E24BB"/>
    <w:rsid w:val="003E2576"/>
    <w:rsid w:val="003E69FE"/>
    <w:rsid w:val="003E78E8"/>
    <w:rsid w:val="003F1591"/>
    <w:rsid w:val="003F25F3"/>
    <w:rsid w:val="003F29FB"/>
    <w:rsid w:val="003F30A3"/>
    <w:rsid w:val="003F382F"/>
    <w:rsid w:val="003F3F67"/>
    <w:rsid w:val="003F4906"/>
    <w:rsid w:val="003F4F00"/>
    <w:rsid w:val="003F5B01"/>
    <w:rsid w:val="003F7462"/>
    <w:rsid w:val="00401DE3"/>
    <w:rsid w:val="00402000"/>
    <w:rsid w:val="00402071"/>
    <w:rsid w:val="00403ED4"/>
    <w:rsid w:val="004060CE"/>
    <w:rsid w:val="004112DA"/>
    <w:rsid w:val="00412B99"/>
    <w:rsid w:val="00412F26"/>
    <w:rsid w:val="00414650"/>
    <w:rsid w:val="00414E21"/>
    <w:rsid w:val="00415822"/>
    <w:rsid w:val="0041626A"/>
    <w:rsid w:val="00416F90"/>
    <w:rsid w:val="0041722D"/>
    <w:rsid w:val="00417856"/>
    <w:rsid w:val="00421820"/>
    <w:rsid w:val="00422BD5"/>
    <w:rsid w:val="004231FE"/>
    <w:rsid w:val="0042339F"/>
    <w:rsid w:val="004243E8"/>
    <w:rsid w:val="00426BBC"/>
    <w:rsid w:val="00430111"/>
    <w:rsid w:val="0043180C"/>
    <w:rsid w:val="0043359C"/>
    <w:rsid w:val="00434AC4"/>
    <w:rsid w:val="00435BED"/>
    <w:rsid w:val="00435D8D"/>
    <w:rsid w:val="00435E69"/>
    <w:rsid w:val="00437F55"/>
    <w:rsid w:val="00440578"/>
    <w:rsid w:val="004405F4"/>
    <w:rsid w:val="00442297"/>
    <w:rsid w:val="0044407B"/>
    <w:rsid w:val="00446211"/>
    <w:rsid w:val="004478F3"/>
    <w:rsid w:val="004500C3"/>
    <w:rsid w:val="004506AA"/>
    <w:rsid w:val="00454D7E"/>
    <w:rsid w:val="004558E3"/>
    <w:rsid w:val="004569C4"/>
    <w:rsid w:val="004574CC"/>
    <w:rsid w:val="00460B02"/>
    <w:rsid w:val="00460D1A"/>
    <w:rsid w:val="004616F5"/>
    <w:rsid w:val="00461C64"/>
    <w:rsid w:val="0046453C"/>
    <w:rsid w:val="00464A50"/>
    <w:rsid w:val="00466A71"/>
    <w:rsid w:val="00467FE2"/>
    <w:rsid w:val="0047072A"/>
    <w:rsid w:val="00471AE0"/>
    <w:rsid w:val="004725FB"/>
    <w:rsid w:val="004738FD"/>
    <w:rsid w:val="00475E2E"/>
    <w:rsid w:val="00476622"/>
    <w:rsid w:val="00477545"/>
    <w:rsid w:val="0048108B"/>
    <w:rsid w:val="004811D3"/>
    <w:rsid w:val="00482A5F"/>
    <w:rsid w:val="00482AD2"/>
    <w:rsid w:val="00482B27"/>
    <w:rsid w:val="00482BCE"/>
    <w:rsid w:val="004853A9"/>
    <w:rsid w:val="00485FFB"/>
    <w:rsid w:val="0048678F"/>
    <w:rsid w:val="00486EA1"/>
    <w:rsid w:val="0049137D"/>
    <w:rsid w:val="00491412"/>
    <w:rsid w:val="004914AD"/>
    <w:rsid w:val="0049155C"/>
    <w:rsid w:val="00491CB5"/>
    <w:rsid w:val="00494215"/>
    <w:rsid w:val="0049424A"/>
    <w:rsid w:val="00495690"/>
    <w:rsid w:val="004959D3"/>
    <w:rsid w:val="00495D13"/>
    <w:rsid w:val="004A09C4"/>
    <w:rsid w:val="004A0A07"/>
    <w:rsid w:val="004A0B01"/>
    <w:rsid w:val="004A175E"/>
    <w:rsid w:val="004A25CC"/>
    <w:rsid w:val="004A504D"/>
    <w:rsid w:val="004A62FF"/>
    <w:rsid w:val="004A6B13"/>
    <w:rsid w:val="004B0F76"/>
    <w:rsid w:val="004B20E5"/>
    <w:rsid w:val="004B57A8"/>
    <w:rsid w:val="004B5A5F"/>
    <w:rsid w:val="004C0C2F"/>
    <w:rsid w:val="004C14DF"/>
    <w:rsid w:val="004C38DF"/>
    <w:rsid w:val="004C3C53"/>
    <w:rsid w:val="004C4DEB"/>
    <w:rsid w:val="004C5716"/>
    <w:rsid w:val="004C675C"/>
    <w:rsid w:val="004C6FAB"/>
    <w:rsid w:val="004D02FF"/>
    <w:rsid w:val="004D0BEC"/>
    <w:rsid w:val="004D1C93"/>
    <w:rsid w:val="004D1CA0"/>
    <w:rsid w:val="004D2538"/>
    <w:rsid w:val="004D4386"/>
    <w:rsid w:val="004E01BD"/>
    <w:rsid w:val="004E1E1E"/>
    <w:rsid w:val="004E66BB"/>
    <w:rsid w:val="004E7820"/>
    <w:rsid w:val="004F2416"/>
    <w:rsid w:val="004F2A34"/>
    <w:rsid w:val="004F44F7"/>
    <w:rsid w:val="004F4E01"/>
    <w:rsid w:val="004F5897"/>
    <w:rsid w:val="004F6072"/>
    <w:rsid w:val="004F6F44"/>
    <w:rsid w:val="004F7314"/>
    <w:rsid w:val="004F7762"/>
    <w:rsid w:val="00500CB1"/>
    <w:rsid w:val="005013B1"/>
    <w:rsid w:val="005013F9"/>
    <w:rsid w:val="00502EC5"/>
    <w:rsid w:val="00504505"/>
    <w:rsid w:val="00506CC5"/>
    <w:rsid w:val="00510591"/>
    <w:rsid w:val="00512F94"/>
    <w:rsid w:val="0051603A"/>
    <w:rsid w:val="00516177"/>
    <w:rsid w:val="00521F5E"/>
    <w:rsid w:val="005224BB"/>
    <w:rsid w:val="0052425A"/>
    <w:rsid w:val="00524AA8"/>
    <w:rsid w:val="00526DF6"/>
    <w:rsid w:val="005303E2"/>
    <w:rsid w:val="00530EDD"/>
    <w:rsid w:val="00534065"/>
    <w:rsid w:val="005340CB"/>
    <w:rsid w:val="00535654"/>
    <w:rsid w:val="00537083"/>
    <w:rsid w:val="00537933"/>
    <w:rsid w:val="005404C6"/>
    <w:rsid w:val="00542038"/>
    <w:rsid w:val="005445CC"/>
    <w:rsid w:val="005461CA"/>
    <w:rsid w:val="00546748"/>
    <w:rsid w:val="00546F35"/>
    <w:rsid w:val="00547AD8"/>
    <w:rsid w:val="005522CA"/>
    <w:rsid w:val="005532E7"/>
    <w:rsid w:val="005533E5"/>
    <w:rsid w:val="005534C6"/>
    <w:rsid w:val="00553ED0"/>
    <w:rsid w:val="0055482B"/>
    <w:rsid w:val="0055487E"/>
    <w:rsid w:val="00554DF0"/>
    <w:rsid w:val="00555D18"/>
    <w:rsid w:val="00556E33"/>
    <w:rsid w:val="00557CC7"/>
    <w:rsid w:val="00560FE2"/>
    <w:rsid w:val="0056132D"/>
    <w:rsid w:val="00562895"/>
    <w:rsid w:val="00563547"/>
    <w:rsid w:val="00566509"/>
    <w:rsid w:val="00566DBA"/>
    <w:rsid w:val="005729AD"/>
    <w:rsid w:val="00572FBE"/>
    <w:rsid w:val="00574B16"/>
    <w:rsid w:val="0057686B"/>
    <w:rsid w:val="00576D15"/>
    <w:rsid w:val="005772C4"/>
    <w:rsid w:val="00580A53"/>
    <w:rsid w:val="00580EA9"/>
    <w:rsid w:val="00581131"/>
    <w:rsid w:val="00581C86"/>
    <w:rsid w:val="0058238E"/>
    <w:rsid w:val="00582FD6"/>
    <w:rsid w:val="0058455C"/>
    <w:rsid w:val="00584603"/>
    <w:rsid w:val="005871BE"/>
    <w:rsid w:val="005872A3"/>
    <w:rsid w:val="00587FCC"/>
    <w:rsid w:val="005902DB"/>
    <w:rsid w:val="00591866"/>
    <w:rsid w:val="005921F5"/>
    <w:rsid w:val="0059305F"/>
    <w:rsid w:val="0059364F"/>
    <w:rsid w:val="00593950"/>
    <w:rsid w:val="005947AD"/>
    <w:rsid w:val="005A0156"/>
    <w:rsid w:val="005A1B9F"/>
    <w:rsid w:val="005A1C7D"/>
    <w:rsid w:val="005A209D"/>
    <w:rsid w:val="005A2328"/>
    <w:rsid w:val="005A26D9"/>
    <w:rsid w:val="005A44DF"/>
    <w:rsid w:val="005A4B75"/>
    <w:rsid w:val="005A5126"/>
    <w:rsid w:val="005A554B"/>
    <w:rsid w:val="005A69CD"/>
    <w:rsid w:val="005A725E"/>
    <w:rsid w:val="005A74A2"/>
    <w:rsid w:val="005A7766"/>
    <w:rsid w:val="005A7E6D"/>
    <w:rsid w:val="005B2BA8"/>
    <w:rsid w:val="005B2D44"/>
    <w:rsid w:val="005B4F40"/>
    <w:rsid w:val="005B54C9"/>
    <w:rsid w:val="005B561E"/>
    <w:rsid w:val="005B5CEE"/>
    <w:rsid w:val="005B6237"/>
    <w:rsid w:val="005B63F7"/>
    <w:rsid w:val="005B7113"/>
    <w:rsid w:val="005C187E"/>
    <w:rsid w:val="005C2212"/>
    <w:rsid w:val="005C32A7"/>
    <w:rsid w:val="005C48A8"/>
    <w:rsid w:val="005C620F"/>
    <w:rsid w:val="005C7753"/>
    <w:rsid w:val="005D01C3"/>
    <w:rsid w:val="005D27CB"/>
    <w:rsid w:val="005D28DE"/>
    <w:rsid w:val="005D28EE"/>
    <w:rsid w:val="005D3043"/>
    <w:rsid w:val="005D4A5C"/>
    <w:rsid w:val="005D768C"/>
    <w:rsid w:val="005E0498"/>
    <w:rsid w:val="005E2BA2"/>
    <w:rsid w:val="005E2F5B"/>
    <w:rsid w:val="005E3E3D"/>
    <w:rsid w:val="005E4034"/>
    <w:rsid w:val="005F2FA9"/>
    <w:rsid w:val="005F4600"/>
    <w:rsid w:val="005F51C5"/>
    <w:rsid w:val="005F5871"/>
    <w:rsid w:val="005F5E0F"/>
    <w:rsid w:val="005F6015"/>
    <w:rsid w:val="00601F21"/>
    <w:rsid w:val="00602416"/>
    <w:rsid w:val="0060263D"/>
    <w:rsid w:val="00604497"/>
    <w:rsid w:val="00605440"/>
    <w:rsid w:val="00606C60"/>
    <w:rsid w:val="00607182"/>
    <w:rsid w:val="00610C5F"/>
    <w:rsid w:val="00610DA4"/>
    <w:rsid w:val="00613ED3"/>
    <w:rsid w:val="00615DEB"/>
    <w:rsid w:val="00616BB7"/>
    <w:rsid w:val="00617340"/>
    <w:rsid w:val="00617539"/>
    <w:rsid w:val="00617BF1"/>
    <w:rsid w:val="006201E8"/>
    <w:rsid w:val="00621756"/>
    <w:rsid w:val="00622071"/>
    <w:rsid w:val="00624CD5"/>
    <w:rsid w:val="0062552F"/>
    <w:rsid w:val="00625BC4"/>
    <w:rsid w:val="00625CA7"/>
    <w:rsid w:val="00625EEE"/>
    <w:rsid w:val="006311D3"/>
    <w:rsid w:val="00632682"/>
    <w:rsid w:val="00633133"/>
    <w:rsid w:val="006364E5"/>
    <w:rsid w:val="006378E1"/>
    <w:rsid w:val="00637912"/>
    <w:rsid w:val="00640169"/>
    <w:rsid w:val="00641C20"/>
    <w:rsid w:val="006433BF"/>
    <w:rsid w:val="0064456B"/>
    <w:rsid w:val="00644AE2"/>
    <w:rsid w:val="00647EEE"/>
    <w:rsid w:val="00650AC9"/>
    <w:rsid w:val="00650B37"/>
    <w:rsid w:val="00651911"/>
    <w:rsid w:val="00653249"/>
    <w:rsid w:val="00657319"/>
    <w:rsid w:val="00660CD8"/>
    <w:rsid w:val="0066136C"/>
    <w:rsid w:val="00661C1F"/>
    <w:rsid w:val="006637CD"/>
    <w:rsid w:val="00663ACB"/>
    <w:rsid w:val="00663DCD"/>
    <w:rsid w:val="006654C8"/>
    <w:rsid w:val="00671095"/>
    <w:rsid w:val="00672DC0"/>
    <w:rsid w:val="00672E5B"/>
    <w:rsid w:val="006749CF"/>
    <w:rsid w:val="00684592"/>
    <w:rsid w:val="00684D19"/>
    <w:rsid w:val="00685261"/>
    <w:rsid w:val="00685CF3"/>
    <w:rsid w:val="00687322"/>
    <w:rsid w:val="00687812"/>
    <w:rsid w:val="00691F01"/>
    <w:rsid w:val="00692EDE"/>
    <w:rsid w:val="00694E89"/>
    <w:rsid w:val="00697E51"/>
    <w:rsid w:val="006A0829"/>
    <w:rsid w:val="006A0E2A"/>
    <w:rsid w:val="006A18D6"/>
    <w:rsid w:val="006A1E23"/>
    <w:rsid w:val="006A291B"/>
    <w:rsid w:val="006A31F1"/>
    <w:rsid w:val="006A3812"/>
    <w:rsid w:val="006A4258"/>
    <w:rsid w:val="006A5F55"/>
    <w:rsid w:val="006A67B3"/>
    <w:rsid w:val="006A67B8"/>
    <w:rsid w:val="006A71C0"/>
    <w:rsid w:val="006B0726"/>
    <w:rsid w:val="006B080C"/>
    <w:rsid w:val="006B1126"/>
    <w:rsid w:val="006B13DC"/>
    <w:rsid w:val="006B18DF"/>
    <w:rsid w:val="006B2819"/>
    <w:rsid w:val="006B3598"/>
    <w:rsid w:val="006B4B24"/>
    <w:rsid w:val="006B5237"/>
    <w:rsid w:val="006B577E"/>
    <w:rsid w:val="006B64FA"/>
    <w:rsid w:val="006B6C00"/>
    <w:rsid w:val="006B7962"/>
    <w:rsid w:val="006C17AD"/>
    <w:rsid w:val="006C3D79"/>
    <w:rsid w:val="006C5693"/>
    <w:rsid w:val="006C5728"/>
    <w:rsid w:val="006C7115"/>
    <w:rsid w:val="006D3AAA"/>
    <w:rsid w:val="006D3CFB"/>
    <w:rsid w:val="006D50E9"/>
    <w:rsid w:val="006D52EF"/>
    <w:rsid w:val="006D5A84"/>
    <w:rsid w:val="006D6161"/>
    <w:rsid w:val="006E0E5A"/>
    <w:rsid w:val="006E1254"/>
    <w:rsid w:val="006E1F55"/>
    <w:rsid w:val="006E4C9E"/>
    <w:rsid w:val="006E6BF7"/>
    <w:rsid w:val="006E6E6B"/>
    <w:rsid w:val="006F0ED6"/>
    <w:rsid w:val="006F4155"/>
    <w:rsid w:val="006F4FAA"/>
    <w:rsid w:val="006F5274"/>
    <w:rsid w:val="006F56F2"/>
    <w:rsid w:val="006F60AF"/>
    <w:rsid w:val="006F78DA"/>
    <w:rsid w:val="00700A16"/>
    <w:rsid w:val="0070179F"/>
    <w:rsid w:val="00702283"/>
    <w:rsid w:val="0070429C"/>
    <w:rsid w:val="00707AD3"/>
    <w:rsid w:val="007104A3"/>
    <w:rsid w:val="00710F4F"/>
    <w:rsid w:val="0071106B"/>
    <w:rsid w:val="007119F3"/>
    <w:rsid w:val="00713259"/>
    <w:rsid w:val="00713438"/>
    <w:rsid w:val="00714D04"/>
    <w:rsid w:val="007159E8"/>
    <w:rsid w:val="00716206"/>
    <w:rsid w:val="00716639"/>
    <w:rsid w:val="00717125"/>
    <w:rsid w:val="00717DD9"/>
    <w:rsid w:val="00720141"/>
    <w:rsid w:val="007203E9"/>
    <w:rsid w:val="007207F5"/>
    <w:rsid w:val="00721ACA"/>
    <w:rsid w:val="00723534"/>
    <w:rsid w:val="00723E41"/>
    <w:rsid w:val="00725FBD"/>
    <w:rsid w:val="0072647B"/>
    <w:rsid w:val="00726C11"/>
    <w:rsid w:val="00727FED"/>
    <w:rsid w:val="00731AEF"/>
    <w:rsid w:val="00731D78"/>
    <w:rsid w:val="00732AF6"/>
    <w:rsid w:val="007358CC"/>
    <w:rsid w:val="0073635F"/>
    <w:rsid w:val="00736671"/>
    <w:rsid w:val="0073789C"/>
    <w:rsid w:val="0074062D"/>
    <w:rsid w:val="007407DE"/>
    <w:rsid w:val="00741466"/>
    <w:rsid w:val="00741BEC"/>
    <w:rsid w:val="007431AB"/>
    <w:rsid w:val="00743F43"/>
    <w:rsid w:val="00744E81"/>
    <w:rsid w:val="0074550C"/>
    <w:rsid w:val="00751139"/>
    <w:rsid w:val="00751916"/>
    <w:rsid w:val="007524BC"/>
    <w:rsid w:val="00752512"/>
    <w:rsid w:val="00752752"/>
    <w:rsid w:val="00753EC4"/>
    <w:rsid w:val="007556EA"/>
    <w:rsid w:val="0075680B"/>
    <w:rsid w:val="00757D81"/>
    <w:rsid w:val="00761062"/>
    <w:rsid w:val="0076278A"/>
    <w:rsid w:val="0076397A"/>
    <w:rsid w:val="00763AEC"/>
    <w:rsid w:val="00763AF4"/>
    <w:rsid w:val="00763D65"/>
    <w:rsid w:val="00767795"/>
    <w:rsid w:val="00770850"/>
    <w:rsid w:val="007708DC"/>
    <w:rsid w:val="00770D56"/>
    <w:rsid w:val="00772325"/>
    <w:rsid w:val="00772376"/>
    <w:rsid w:val="007724CB"/>
    <w:rsid w:val="007727BF"/>
    <w:rsid w:val="00773BC3"/>
    <w:rsid w:val="00773C0E"/>
    <w:rsid w:val="00774515"/>
    <w:rsid w:val="0077602C"/>
    <w:rsid w:val="00776C7C"/>
    <w:rsid w:val="00776E7A"/>
    <w:rsid w:val="00777475"/>
    <w:rsid w:val="00777C32"/>
    <w:rsid w:val="00777F2C"/>
    <w:rsid w:val="007813D2"/>
    <w:rsid w:val="0078231C"/>
    <w:rsid w:val="0078449E"/>
    <w:rsid w:val="007845DA"/>
    <w:rsid w:val="00784D20"/>
    <w:rsid w:val="00787529"/>
    <w:rsid w:val="00790BE7"/>
    <w:rsid w:val="00790DD2"/>
    <w:rsid w:val="00793B31"/>
    <w:rsid w:val="0079459B"/>
    <w:rsid w:val="00794C3C"/>
    <w:rsid w:val="00794EB2"/>
    <w:rsid w:val="0079695D"/>
    <w:rsid w:val="00797957"/>
    <w:rsid w:val="00797E82"/>
    <w:rsid w:val="007A0857"/>
    <w:rsid w:val="007A156E"/>
    <w:rsid w:val="007A1A4E"/>
    <w:rsid w:val="007A357A"/>
    <w:rsid w:val="007A3821"/>
    <w:rsid w:val="007A3E03"/>
    <w:rsid w:val="007A4272"/>
    <w:rsid w:val="007A55DC"/>
    <w:rsid w:val="007A6294"/>
    <w:rsid w:val="007B1926"/>
    <w:rsid w:val="007B1DDC"/>
    <w:rsid w:val="007B36E4"/>
    <w:rsid w:val="007B4235"/>
    <w:rsid w:val="007B47E8"/>
    <w:rsid w:val="007B5351"/>
    <w:rsid w:val="007B5398"/>
    <w:rsid w:val="007B5D07"/>
    <w:rsid w:val="007B698F"/>
    <w:rsid w:val="007B7839"/>
    <w:rsid w:val="007B7A8B"/>
    <w:rsid w:val="007C0D02"/>
    <w:rsid w:val="007C15A0"/>
    <w:rsid w:val="007C184D"/>
    <w:rsid w:val="007C2D19"/>
    <w:rsid w:val="007C62EC"/>
    <w:rsid w:val="007C712F"/>
    <w:rsid w:val="007C75F8"/>
    <w:rsid w:val="007D49AA"/>
    <w:rsid w:val="007D578D"/>
    <w:rsid w:val="007D5AFF"/>
    <w:rsid w:val="007D7442"/>
    <w:rsid w:val="007E0AED"/>
    <w:rsid w:val="007E0B14"/>
    <w:rsid w:val="007E1ACD"/>
    <w:rsid w:val="007E44E2"/>
    <w:rsid w:val="007E572B"/>
    <w:rsid w:val="007E6C60"/>
    <w:rsid w:val="007E79DD"/>
    <w:rsid w:val="007E7D85"/>
    <w:rsid w:val="007F08AE"/>
    <w:rsid w:val="007F0E3F"/>
    <w:rsid w:val="007F0FEC"/>
    <w:rsid w:val="007F1266"/>
    <w:rsid w:val="007F1E57"/>
    <w:rsid w:val="007F1EBD"/>
    <w:rsid w:val="007F21EA"/>
    <w:rsid w:val="007F2B4C"/>
    <w:rsid w:val="008014E1"/>
    <w:rsid w:val="008015BD"/>
    <w:rsid w:val="008015F7"/>
    <w:rsid w:val="00801953"/>
    <w:rsid w:val="00802CF0"/>
    <w:rsid w:val="00803D4A"/>
    <w:rsid w:val="00804FBE"/>
    <w:rsid w:val="0080507B"/>
    <w:rsid w:val="0081078C"/>
    <w:rsid w:val="0081236C"/>
    <w:rsid w:val="0081364D"/>
    <w:rsid w:val="00814CE3"/>
    <w:rsid w:val="00815B92"/>
    <w:rsid w:val="00816EA2"/>
    <w:rsid w:val="00816F47"/>
    <w:rsid w:val="00816FEE"/>
    <w:rsid w:val="0082220C"/>
    <w:rsid w:val="008230BA"/>
    <w:rsid w:val="00824ADF"/>
    <w:rsid w:val="00824DE8"/>
    <w:rsid w:val="0082595F"/>
    <w:rsid w:val="00825C80"/>
    <w:rsid w:val="008260EE"/>
    <w:rsid w:val="008300C2"/>
    <w:rsid w:val="008313EF"/>
    <w:rsid w:val="00831FE0"/>
    <w:rsid w:val="00834D01"/>
    <w:rsid w:val="008353B0"/>
    <w:rsid w:val="0083679B"/>
    <w:rsid w:val="008377EE"/>
    <w:rsid w:val="00837D52"/>
    <w:rsid w:val="008415D7"/>
    <w:rsid w:val="008433E6"/>
    <w:rsid w:val="008448FC"/>
    <w:rsid w:val="00844F8E"/>
    <w:rsid w:val="008477D0"/>
    <w:rsid w:val="0085289C"/>
    <w:rsid w:val="008555F6"/>
    <w:rsid w:val="00861C27"/>
    <w:rsid w:val="0086234D"/>
    <w:rsid w:val="00864488"/>
    <w:rsid w:val="00864506"/>
    <w:rsid w:val="008679E9"/>
    <w:rsid w:val="0087087C"/>
    <w:rsid w:val="00871B25"/>
    <w:rsid w:val="0087233E"/>
    <w:rsid w:val="008725E0"/>
    <w:rsid w:val="00874857"/>
    <w:rsid w:val="00875FAF"/>
    <w:rsid w:val="00877414"/>
    <w:rsid w:val="00877D91"/>
    <w:rsid w:val="008807DB"/>
    <w:rsid w:val="00882CA2"/>
    <w:rsid w:val="008831ED"/>
    <w:rsid w:val="0088652B"/>
    <w:rsid w:val="00887445"/>
    <w:rsid w:val="008916F5"/>
    <w:rsid w:val="00892303"/>
    <w:rsid w:val="00892A85"/>
    <w:rsid w:val="00892F75"/>
    <w:rsid w:val="00893E06"/>
    <w:rsid w:val="00897156"/>
    <w:rsid w:val="008A0040"/>
    <w:rsid w:val="008A0567"/>
    <w:rsid w:val="008A09C7"/>
    <w:rsid w:val="008A1BFF"/>
    <w:rsid w:val="008A21ED"/>
    <w:rsid w:val="008A261D"/>
    <w:rsid w:val="008A4900"/>
    <w:rsid w:val="008A6B00"/>
    <w:rsid w:val="008A7B61"/>
    <w:rsid w:val="008A7C1D"/>
    <w:rsid w:val="008B16EA"/>
    <w:rsid w:val="008B3334"/>
    <w:rsid w:val="008B3B0B"/>
    <w:rsid w:val="008B457D"/>
    <w:rsid w:val="008B520F"/>
    <w:rsid w:val="008B55A3"/>
    <w:rsid w:val="008B62BA"/>
    <w:rsid w:val="008B6B9C"/>
    <w:rsid w:val="008B6FDC"/>
    <w:rsid w:val="008B7466"/>
    <w:rsid w:val="008C00AE"/>
    <w:rsid w:val="008C3A00"/>
    <w:rsid w:val="008C653F"/>
    <w:rsid w:val="008C67F7"/>
    <w:rsid w:val="008C6932"/>
    <w:rsid w:val="008C74E2"/>
    <w:rsid w:val="008D0643"/>
    <w:rsid w:val="008D184A"/>
    <w:rsid w:val="008D283D"/>
    <w:rsid w:val="008D3FAE"/>
    <w:rsid w:val="008D4400"/>
    <w:rsid w:val="008D4CB6"/>
    <w:rsid w:val="008D6DE4"/>
    <w:rsid w:val="008D752C"/>
    <w:rsid w:val="008D78D4"/>
    <w:rsid w:val="008D7DF6"/>
    <w:rsid w:val="008E00ED"/>
    <w:rsid w:val="008E142A"/>
    <w:rsid w:val="008E24C3"/>
    <w:rsid w:val="008E2565"/>
    <w:rsid w:val="008E4523"/>
    <w:rsid w:val="008E5813"/>
    <w:rsid w:val="008E652A"/>
    <w:rsid w:val="008E6C7D"/>
    <w:rsid w:val="008E751A"/>
    <w:rsid w:val="008F0036"/>
    <w:rsid w:val="008F0B73"/>
    <w:rsid w:val="008F16D9"/>
    <w:rsid w:val="008F2AC5"/>
    <w:rsid w:val="008F56B8"/>
    <w:rsid w:val="008F5DC0"/>
    <w:rsid w:val="008F616B"/>
    <w:rsid w:val="008F6566"/>
    <w:rsid w:val="009019B0"/>
    <w:rsid w:val="00902133"/>
    <w:rsid w:val="009021A4"/>
    <w:rsid w:val="00902534"/>
    <w:rsid w:val="00903088"/>
    <w:rsid w:val="0090331E"/>
    <w:rsid w:val="009054F8"/>
    <w:rsid w:val="009072DD"/>
    <w:rsid w:val="00907E57"/>
    <w:rsid w:val="0091012A"/>
    <w:rsid w:val="00910233"/>
    <w:rsid w:val="0091255F"/>
    <w:rsid w:val="00912950"/>
    <w:rsid w:val="0091303A"/>
    <w:rsid w:val="009131A9"/>
    <w:rsid w:val="009137FB"/>
    <w:rsid w:val="00913F44"/>
    <w:rsid w:val="00914113"/>
    <w:rsid w:val="00914BBF"/>
    <w:rsid w:val="00914D06"/>
    <w:rsid w:val="00915761"/>
    <w:rsid w:val="00916103"/>
    <w:rsid w:val="00916915"/>
    <w:rsid w:val="009169D2"/>
    <w:rsid w:val="00916A00"/>
    <w:rsid w:val="00920611"/>
    <w:rsid w:val="00921E9F"/>
    <w:rsid w:val="00922EA0"/>
    <w:rsid w:val="00923CA2"/>
    <w:rsid w:val="0092473E"/>
    <w:rsid w:val="00926339"/>
    <w:rsid w:val="00926FD8"/>
    <w:rsid w:val="00927947"/>
    <w:rsid w:val="00930980"/>
    <w:rsid w:val="00931086"/>
    <w:rsid w:val="00931C3E"/>
    <w:rsid w:val="00932360"/>
    <w:rsid w:val="00933853"/>
    <w:rsid w:val="0093483A"/>
    <w:rsid w:val="00940391"/>
    <w:rsid w:val="00940C18"/>
    <w:rsid w:val="00941D2F"/>
    <w:rsid w:val="00942C49"/>
    <w:rsid w:val="00942EB8"/>
    <w:rsid w:val="00944141"/>
    <w:rsid w:val="009441EE"/>
    <w:rsid w:val="009443BB"/>
    <w:rsid w:val="00944A21"/>
    <w:rsid w:val="00946EAE"/>
    <w:rsid w:val="00947F4A"/>
    <w:rsid w:val="009507B7"/>
    <w:rsid w:val="00950B0A"/>
    <w:rsid w:val="00950BF9"/>
    <w:rsid w:val="009511CD"/>
    <w:rsid w:val="00951BB2"/>
    <w:rsid w:val="00952476"/>
    <w:rsid w:val="009524EA"/>
    <w:rsid w:val="00952ACD"/>
    <w:rsid w:val="009549E5"/>
    <w:rsid w:val="0095524D"/>
    <w:rsid w:val="009552D8"/>
    <w:rsid w:val="009554CD"/>
    <w:rsid w:val="0095602A"/>
    <w:rsid w:val="0095637E"/>
    <w:rsid w:val="00961040"/>
    <w:rsid w:val="009616A2"/>
    <w:rsid w:val="00961782"/>
    <w:rsid w:val="00962262"/>
    <w:rsid w:val="009643EF"/>
    <w:rsid w:val="00965051"/>
    <w:rsid w:val="009651D3"/>
    <w:rsid w:val="00966A80"/>
    <w:rsid w:val="009704AD"/>
    <w:rsid w:val="00971FEF"/>
    <w:rsid w:val="00972573"/>
    <w:rsid w:val="0097368E"/>
    <w:rsid w:val="00973A9D"/>
    <w:rsid w:val="009741F4"/>
    <w:rsid w:val="0097445B"/>
    <w:rsid w:val="009814F9"/>
    <w:rsid w:val="00982E77"/>
    <w:rsid w:val="00983604"/>
    <w:rsid w:val="00984ED3"/>
    <w:rsid w:val="00986F67"/>
    <w:rsid w:val="00990E60"/>
    <w:rsid w:val="009920B0"/>
    <w:rsid w:val="009922A5"/>
    <w:rsid w:val="00993214"/>
    <w:rsid w:val="00993D0A"/>
    <w:rsid w:val="00997457"/>
    <w:rsid w:val="009A34C8"/>
    <w:rsid w:val="009A4ACA"/>
    <w:rsid w:val="009B031F"/>
    <w:rsid w:val="009B1F30"/>
    <w:rsid w:val="009B41F4"/>
    <w:rsid w:val="009B4311"/>
    <w:rsid w:val="009B45E2"/>
    <w:rsid w:val="009B5D29"/>
    <w:rsid w:val="009C029C"/>
    <w:rsid w:val="009C1120"/>
    <w:rsid w:val="009C16E9"/>
    <w:rsid w:val="009C16F1"/>
    <w:rsid w:val="009C562F"/>
    <w:rsid w:val="009C7F26"/>
    <w:rsid w:val="009D03C2"/>
    <w:rsid w:val="009D0557"/>
    <w:rsid w:val="009D1016"/>
    <w:rsid w:val="009D2E5C"/>
    <w:rsid w:val="009D2E90"/>
    <w:rsid w:val="009D34D5"/>
    <w:rsid w:val="009D48C0"/>
    <w:rsid w:val="009D7008"/>
    <w:rsid w:val="009E07F1"/>
    <w:rsid w:val="009E200D"/>
    <w:rsid w:val="009E5A98"/>
    <w:rsid w:val="009F4314"/>
    <w:rsid w:val="009F4340"/>
    <w:rsid w:val="009F4924"/>
    <w:rsid w:val="009F5155"/>
    <w:rsid w:val="009F603D"/>
    <w:rsid w:val="009F7D06"/>
    <w:rsid w:val="00A00344"/>
    <w:rsid w:val="00A02870"/>
    <w:rsid w:val="00A02887"/>
    <w:rsid w:val="00A1007F"/>
    <w:rsid w:val="00A1012A"/>
    <w:rsid w:val="00A1051D"/>
    <w:rsid w:val="00A10DEA"/>
    <w:rsid w:val="00A110C2"/>
    <w:rsid w:val="00A1386B"/>
    <w:rsid w:val="00A14502"/>
    <w:rsid w:val="00A152E4"/>
    <w:rsid w:val="00A15DC1"/>
    <w:rsid w:val="00A17B29"/>
    <w:rsid w:val="00A21245"/>
    <w:rsid w:val="00A21D5D"/>
    <w:rsid w:val="00A222DC"/>
    <w:rsid w:val="00A22591"/>
    <w:rsid w:val="00A227C8"/>
    <w:rsid w:val="00A23391"/>
    <w:rsid w:val="00A23860"/>
    <w:rsid w:val="00A25F66"/>
    <w:rsid w:val="00A30C9A"/>
    <w:rsid w:val="00A31979"/>
    <w:rsid w:val="00A33CEE"/>
    <w:rsid w:val="00A34205"/>
    <w:rsid w:val="00A34A4C"/>
    <w:rsid w:val="00A34AA8"/>
    <w:rsid w:val="00A35734"/>
    <w:rsid w:val="00A35746"/>
    <w:rsid w:val="00A36D3C"/>
    <w:rsid w:val="00A3767A"/>
    <w:rsid w:val="00A42D19"/>
    <w:rsid w:val="00A430DE"/>
    <w:rsid w:val="00A44147"/>
    <w:rsid w:val="00A4436F"/>
    <w:rsid w:val="00A44C8D"/>
    <w:rsid w:val="00A45AEA"/>
    <w:rsid w:val="00A45CF4"/>
    <w:rsid w:val="00A47092"/>
    <w:rsid w:val="00A50B9A"/>
    <w:rsid w:val="00A5361D"/>
    <w:rsid w:val="00A5525A"/>
    <w:rsid w:val="00A5638B"/>
    <w:rsid w:val="00A6070E"/>
    <w:rsid w:val="00A61CA4"/>
    <w:rsid w:val="00A6230D"/>
    <w:rsid w:val="00A6538A"/>
    <w:rsid w:val="00A673BB"/>
    <w:rsid w:val="00A70AAD"/>
    <w:rsid w:val="00A7199C"/>
    <w:rsid w:val="00A71D8F"/>
    <w:rsid w:val="00A72313"/>
    <w:rsid w:val="00A72C52"/>
    <w:rsid w:val="00A7525E"/>
    <w:rsid w:val="00A76E6C"/>
    <w:rsid w:val="00A77D89"/>
    <w:rsid w:val="00A8017D"/>
    <w:rsid w:val="00A8195B"/>
    <w:rsid w:val="00A819DE"/>
    <w:rsid w:val="00A826A8"/>
    <w:rsid w:val="00A82BEA"/>
    <w:rsid w:val="00A8304D"/>
    <w:rsid w:val="00A846FB"/>
    <w:rsid w:val="00A876B2"/>
    <w:rsid w:val="00A92E74"/>
    <w:rsid w:val="00A94CF6"/>
    <w:rsid w:val="00A9651D"/>
    <w:rsid w:val="00A968D9"/>
    <w:rsid w:val="00AA0418"/>
    <w:rsid w:val="00AA253D"/>
    <w:rsid w:val="00AA39D4"/>
    <w:rsid w:val="00AA44F2"/>
    <w:rsid w:val="00AA71AF"/>
    <w:rsid w:val="00AA7A7F"/>
    <w:rsid w:val="00AB0BCB"/>
    <w:rsid w:val="00AB0CFA"/>
    <w:rsid w:val="00AB1938"/>
    <w:rsid w:val="00AB613B"/>
    <w:rsid w:val="00AB67BF"/>
    <w:rsid w:val="00AB7396"/>
    <w:rsid w:val="00AC0E30"/>
    <w:rsid w:val="00AC170B"/>
    <w:rsid w:val="00AC19D9"/>
    <w:rsid w:val="00AC1D8D"/>
    <w:rsid w:val="00AC33A5"/>
    <w:rsid w:val="00AC3CF4"/>
    <w:rsid w:val="00AC527F"/>
    <w:rsid w:val="00AC6457"/>
    <w:rsid w:val="00AD236A"/>
    <w:rsid w:val="00AD28A5"/>
    <w:rsid w:val="00AD2ED0"/>
    <w:rsid w:val="00AD2F5F"/>
    <w:rsid w:val="00AD3722"/>
    <w:rsid w:val="00AD5010"/>
    <w:rsid w:val="00AD57F8"/>
    <w:rsid w:val="00AD5E45"/>
    <w:rsid w:val="00AD6FB8"/>
    <w:rsid w:val="00AD77E0"/>
    <w:rsid w:val="00AD7DD4"/>
    <w:rsid w:val="00AE1EC1"/>
    <w:rsid w:val="00AE2843"/>
    <w:rsid w:val="00AE2989"/>
    <w:rsid w:val="00AE403A"/>
    <w:rsid w:val="00AE47E9"/>
    <w:rsid w:val="00AE541E"/>
    <w:rsid w:val="00AE7235"/>
    <w:rsid w:val="00AF1159"/>
    <w:rsid w:val="00AF20EB"/>
    <w:rsid w:val="00AF2E7C"/>
    <w:rsid w:val="00AF33EB"/>
    <w:rsid w:val="00AF3B39"/>
    <w:rsid w:val="00AF41A2"/>
    <w:rsid w:val="00AF4385"/>
    <w:rsid w:val="00AF6E1D"/>
    <w:rsid w:val="00AF79F3"/>
    <w:rsid w:val="00B0045C"/>
    <w:rsid w:val="00B01BF6"/>
    <w:rsid w:val="00B02CC7"/>
    <w:rsid w:val="00B03539"/>
    <w:rsid w:val="00B04473"/>
    <w:rsid w:val="00B048CF"/>
    <w:rsid w:val="00B05776"/>
    <w:rsid w:val="00B073C9"/>
    <w:rsid w:val="00B07B58"/>
    <w:rsid w:val="00B10B75"/>
    <w:rsid w:val="00B11921"/>
    <w:rsid w:val="00B12743"/>
    <w:rsid w:val="00B1344E"/>
    <w:rsid w:val="00B13A95"/>
    <w:rsid w:val="00B1481F"/>
    <w:rsid w:val="00B15486"/>
    <w:rsid w:val="00B15BF5"/>
    <w:rsid w:val="00B17277"/>
    <w:rsid w:val="00B17950"/>
    <w:rsid w:val="00B20B46"/>
    <w:rsid w:val="00B217F3"/>
    <w:rsid w:val="00B21A5D"/>
    <w:rsid w:val="00B227C8"/>
    <w:rsid w:val="00B25E30"/>
    <w:rsid w:val="00B314C9"/>
    <w:rsid w:val="00B31640"/>
    <w:rsid w:val="00B31B40"/>
    <w:rsid w:val="00B33382"/>
    <w:rsid w:val="00B34C5A"/>
    <w:rsid w:val="00B35058"/>
    <w:rsid w:val="00B365C3"/>
    <w:rsid w:val="00B37921"/>
    <w:rsid w:val="00B37FF7"/>
    <w:rsid w:val="00B41222"/>
    <w:rsid w:val="00B41577"/>
    <w:rsid w:val="00B41B7D"/>
    <w:rsid w:val="00B41BE3"/>
    <w:rsid w:val="00B462D7"/>
    <w:rsid w:val="00B46FBD"/>
    <w:rsid w:val="00B4758B"/>
    <w:rsid w:val="00B50801"/>
    <w:rsid w:val="00B5154C"/>
    <w:rsid w:val="00B516F4"/>
    <w:rsid w:val="00B535F9"/>
    <w:rsid w:val="00B546F5"/>
    <w:rsid w:val="00B5602E"/>
    <w:rsid w:val="00B60296"/>
    <w:rsid w:val="00B61650"/>
    <w:rsid w:val="00B6242D"/>
    <w:rsid w:val="00B65AD0"/>
    <w:rsid w:val="00B667A1"/>
    <w:rsid w:val="00B67B8C"/>
    <w:rsid w:val="00B71C59"/>
    <w:rsid w:val="00B731C4"/>
    <w:rsid w:val="00B74780"/>
    <w:rsid w:val="00B74E73"/>
    <w:rsid w:val="00B75035"/>
    <w:rsid w:val="00B75185"/>
    <w:rsid w:val="00B770EF"/>
    <w:rsid w:val="00B77CDA"/>
    <w:rsid w:val="00B77D27"/>
    <w:rsid w:val="00B8022B"/>
    <w:rsid w:val="00B81324"/>
    <w:rsid w:val="00B8384D"/>
    <w:rsid w:val="00B847CA"/>
    <w:rsid w:val="00B8613A"/>
    <w:rsid w:val="00B8631F"/>
    <w:rsid w:val="00B86529"/>
    <w:rsid w:val="00B86D93"/>
    <w:rsid w:val="00B8700E"/>
    <w:rsid w:val="00B8770D"/>
    <w:rsid w:val="00B90830"/>
    <w:rsid w:val="00B91CEF"/>
    <w:rsid w:val="00B9258F"/>
    <w:rsid w:val="00B936DF"/>
    <w:rsid w:val="00B938D4"/>
    <w:rsid w:val="00B956E9"/>
    <w:rsid w:val="00B97FDE"/>
    <w:rsid w:val="00BA020E"/>
    <w:rsid w:val="00BA0D9F"/>
    <w:rsid w:val="00BA0F2D"/>
    <w:rsid w:val="00BA19AD"/>
    <w:rsid w:val="00BA1A01"/>
    <w:rsid w:val="00BA24FF"/>
    <w:rsid w:val="00BA2530"/>
    <w:rsid w:val="00BA3634"/>
    <w:rsid w:val="00BB07EC"/>
    <w:rsid w:val="00BB1BE8"/>
    <w:rsid w:val="00BB1F89"/>
    <w:rsid w:val="00BB314F"/>
    <w:rsid w:val="00BB3922"/>
    <w:rsid w:val="00BB3AC8"/>
    <w:rsid w:val="00BB4069"/>
    <w:rsid w:val="00BB59E5"/>
    <w:rsid w:val="00BB6A04"/>
    <w:rsid w:val="00BB6EDD"/>
    <w:rsid w:val="00BB6F26"/>
    <w:rsid w:val="00BB75D9"/>
    <w:rsid w:val="00BB7753"/>
    <w:rsid w:val="00BB7F81"/>
    <w:rsid w:val="00BC06F6"/>
    <w:rsid w:val="00BC07AB"/>
    <w:rsid w:val="00BC0CAE"/>
    <w:rsid w:val="00BC11BD"/>
    <w:rsid w:val="00BC133D"/>
    <w:rsid w:val="00BC3E0F"/>
    <w:rsid w:val="00BC4888"/>
    <w:rsid w:val="00BC50AB"/>
    <w:rsid w:val="00BC52C1"/>
    <w:rsid w:val="00BC5906"/>
    <w:rsid w:val="00BD0473"/>
    <w:rsid w:val="00BD05CF"/>
    <w:rsid w:val="00BD12D7"/>
    <w:rsid w:val="00BD290E"/>
    <w:rsid w:val="00BD4366"/>
    <w:rsid w:val="00BD4D23"/>
    <w:rsid w:val="00BD7045"/>
    <w:rsid w:val="00BD73C7"/>
    <w:rsid w:val="00BE0BD7"/>
    <w:rsid w:val="00BE1EB4"/>
    <w:rsid w:val="00BE2505"/>
    <w:rsid w:val="00BE2CC3"/>
    <w:rsid w:val="00BE2DBE"/>
    <w:rsid w:val="00BE463E"/>
    <w:rsid w:val="00BE4CCD"/>
    <w:rsid w:val="00BE5DA9"/>
    <w:rsid w:val="00BE651C"/>
    <w:rsid w:val="00BE7AA6"/>
    <w:rsid w:val="00BF6226"/>
    <w:rsid w:val="00BF68BA"/>
    <w:rsid w:val="00BF6DB5"/>
    <w:rsid w:val="00BF7963"/>
    <w:rsid w:val="00C00466"/>
    <w:rsid w:val="00C0097D"/>
    <w:rsid w:val="00C00F92"/>
    <w:rsid w:val="00C03D31"/>
    <w:rsid w:val="00C040D6"/>
    <w:rsid w:val="00C04465"/>
    <w:rsid w:val="00C0724A"/>
    <w:rsid w:val="00C07EB0"/>
    <w:rsid w:val="00C110E1"/>
    <w:rsid w:val="00C12E5C"/>
    <w:rsid w:val="00C130F0"/>
    <w:rsid w:val="00C1519C"/>
    <w:rsid w:val="00C15F68"/>
    <w:rsid w:val="00C16F31"/>
    <w:rsid w:val="00C20E0E"/>
    <w:rsid w:val="00C21458"/>
    <w:rsid w:val="00C21814"/>
    <w:rsid w:val="00C22FAE"/>
    <w:rsid w:val="00C23111"/>
    <w:rsid w:val="00C2418A"/>
    <w:rsid w:val="00C25132"/>
    <w:rsid w:val="00C2737C"/>
    <w:rsid w:val="00C315D6"/>
    <w:rsid w:val="00C31CA3"/>
    <w:rsid w:val="00C3364C"/>
    <w:rsid w:val="00C45094"/>
    <w:rsid w:val="00C46140"/>
    <w:rsid w:val="00C508E4"/>
    <w:rsid w:val="00C521E3"/>
    <w:rsid w:val="00C52329"/>
    <w:rsid w:val="00C52358"/>
    <w:rsid w:val="00C52C14"/>
    <w:rsid w:val="00C53BE2"/>
    <w:rsid w:val="00C557F7"/>
    <w:rsid w:val="00C55FD4"/>
    <w:rsid w:val="00C56393"/>
    <w:rsid w:val="00C56743"/>
    <w:rsid w:val="00C57088"/>
    <w:rsid w:val="00C5712D"/>
    <w:rsid w:val="00C57376"/>
    <w:rsid w:val="00C57911"/>
    <w:rsid w:val="00C57D2B"/>
    <w:rsid w:val="00C60703"/>
    <w:rsid w:val="00C61280"/>
    <w:rsid w:val="00C6151D"/>
    <w:rsid w:val="00C62A3F"/>
    <w:rsid w:val="00C62A68"/>
    <w:rsid w:val="00C632C7"/>
    <w:rsid w:val="00C6629D"/>
    <w:rsid w:val="00C721A3"/>
    <w:rsid w:val="00C72FF9"/>
    <w:rsid w:val="00C74350"/>
    <w:rsid w:val="00C778C9"/>
    <w:rsid w:val="00C809DC"/>
    <w:rsid w:val="00C8239D"/>
    <w:rsid w:val="00C8242C"/>
    <w:rsid w:val="00C85197"/>
    <w:rsid w:val="00C85B76"/>
    <w:rsid w:val="00C85EA0"/>
    <w:rsid w:val="00C86620"/>
    <w:rsid w:val="00C878AD"/>
    <w:rsid w:val="00C903F6"/>
    <w:rsid w:val="00C91B9F"/>
    <w:rsid w:val="00C91E2D"/>
    <w:rsid w:val="00C922EF"/>
    <w:rsid w:val="00C93042"/>
    <w:rsid w:val="00C94D20"/>
    <w:rsid w:val="00C9659D"/>
    <w:rsid w:val="00C96A88"/>
    <w:rsid w:val="00C9752E"/>
    <w:rsid w:val="00C97565"/>
    <w:rsid w:val="00C9783E"/>
    <w:rsid w:val="00C97B0E"/>
    <w:rsid w:val="00CA1192"/>
    <w:rsid w:val="00CA2340"/>
    <w:rsid w:val="00CA532F"/>
    <w:rsid w:val="00CA536A"/>
    <w:rsid w:val="00CA5933"/>
    <w:rsid w:val="00CA7429"/>
    <w:rsid w:val="00CB0266"/>
    <w:rsid w:val="00CB16A2"/>
    <w:rsid w:val="00CB460D"/>
    <w:rsid w:val="00CB487A"/>
    <w:rsid w:val="00CB5063"/>
    <w:rsid w:val="00CB5442"/>
    <w:rsid w:val="00CB5F35"/>
    <w:rsid w:val="00CB6642"/>
    <w:rsid w:val="00CB6B21"/>
    <w:rsid w:val="00CB72BF"/>
    <w:rsid w:val="00CB7C12"/>
    <w:rsid w:val="00CC0ACC"/>
    <w:rsid w:val="00CC0AF2"/>
    <w:rsid w:val="00CC1DF8"/>
    <w:rsid w:val="00CC28E3"/>
    <w:rsid w:val="00CC34C9"/>
    <w:rsid w:val="00CC50BD"/>
    <w:rsid w:val="00CC7249"/>
    <w:rsid w:val="00CC77CE"/>
    <w:rsid w:val="00CD0B98"/>
    <w:rsid w:val="00CD14C8"/>
    <w:rsid w:val="00CD5F96"/>
    <w:rsid w:val="00CD7665"/>
    <w:rsid w:val="00CD771D"/>
    <w:rsid w:val="00CE048D"/>
    <w:rsid w:val="00CE0B4A"/>
    <w:rsid w:val="00CE117A"/>
    <w:rsid w:val="00CE25B9"/>
    <w:rsid w:val="00CE26BC"/>
    <w:rsid w:val="00CE4617"/>
    <w:rsid w:val="00CE6178"/>
    <w:rsid w:val="00CE64EB"/>
    <w:rsid w:val="00CE6A22"/>
    <w:rsid w:val="00CF08CE"/>
    <w:rsid w:val="00CF1C89"/>
    <w:rsid w:val="00CF23B2"/>
    <w:rsid w:val="00CF28F1"/>
    <w:rsid w:val="00CF465A"/>
    <w:rsid w:val="00CF6882"/>
    <w:rsid w:val="00CF76BD"/>
    <w:rsid w:val="00CF7D07"/>
    <w:rsid w:val="00D00733"/>
    <w:rsid w:val="00D053D6"/>
    <w:rsid w:val="00D06A5E"/>
    <w:rsid w:val="00D0758B"/>
    <w:rsid w:val="00D07D76"/>
    <w:rsid w:val="00D10049"/>
    <w:rsid w:val="00D104DE"/>
    <w:rsid w:val="00D11304"/>
    <w:rsid w:val="00D11811"/>
    <w:rsid w:val="00D131BB"/>
    <w:rsid w:val="00D133B9"/>
    <w:rsid w:val="00D13741"/>
    <w:rsid w:val="00D14C84"/>
    <w:rsid w:val="00D15987"/>
    <w:rsid w:val="00D15E86"/>
    <w:rsid w:val="00D165C7"/>
    <w:rsid w:val="00D16717"/>
    <w:rsid w:val="00D16C91"/>
    <w:rsid w:val="00D1751E"/>
    <w:rsid w:val="00D201C9"/>
    <w:rsid w:val="00D2034A"/>
    <w:rsid w:val="00D20523"/>
    <w:rsid w:val="00D20CA3"/>
    <w:rsid w:val="00D20DA9"/>
    <w:rsid w:val="00D22AEA"/>
    <w:rsid w:val="00D246D4"/>
    <w:rsid w:val="00D2509A"/>
    <w:rsid w:val="00D25E01"/>
    <w:rsid w:val="00D27427"/>
    <w:rsid w:val="00D27A0C"/>
    <w:rsid w:val="00D31CAA"/>
    <w:rsid w:val="00D321E9"/>
    <w:rsid w:val="00D32A5E"/>
    <w:rsid w:val="00D33540"/>
    <w:rsid w:val="00D349A2"/>
    <w:rsid w:val="00D35239"/>
    <w:rsid w:val="00D36646"/>
    <w:rsid w:val="00D3698C"/>
    <w:rsid w:val="00D36C48"/>
    <w:rsid w:val="00D36CDE"/>
    <w:rsid w:val="00D37469"/>
    <w:rsid w:val="00D378D5"/>
    <w:rsid w:val="00D40C09"/>
    <w:rsid w:val="00D431AD"/>
    <w:rsid w:val="00D44796"/>
    <w:rsid w:val="00D469D7"/>
    <w:rsid w:val="00D473BB"/>
    <w:rsid w:val="00D47617"/>
    <w:rsid w:val="00D50D60"/>
    <w:rsid w:val="00D52129"/>
    <w:rsid w:val="00D53FBB"/>
    <w:rsid w:val="00D54CD8"/>
    <w:rsid w:val="00D550A6"/>
    <w:rsid w:val="00D567BF"/>
    <w:rsid w:val="00D56B31"/>
    <w:rsid w:val="00D57409"/>
    <w:rsid w:val="00D622A4"/>
    <w:rsid w:val="00D64199"/>
    <w:rsid w:val="00D64984"/>
    <w:rsid w:val="00D67B58"/>
    <w:rsid w:val="00D711B2"/>
    <w:rsid w:val="00D733F7"/>
    <w:rsid w:val="00D73D44"/>
    <w:rsid w:val="00D7429E"/>
    <w:rsid w:val="00D743E9"/>
    <w:rsid w:val="00D75876"/>
    <w:rsid w:val="00D8002E"/>
    <w:rsid w:val="00D812A0"/>
    <w:rsid w:val="00D8246F"/>
    <w:rsid w:val="00D83AEC"/>
    <w:rsid w:val="00D83E9E"/>
    <w:rsid w:val="00D84A37"/>
    <w:rsid w:val="00D84F4C"/>
    <w:rsid w:val="00D85D07"/>
    <w:rsid w:val="00D8654F"/>
    <w:rsid w:val="00D928A4"/>
    <w:rsid w:val="00D955F6"/>
    <w:rsid w:val="00D96FF6"/>
    <w:rsid w:val="00DA0963"/>
    <w:rsid w:val="00DA0BB0"/>
    <w:rsid w:val="00DA121B"/>
    <w:rsid w:val="00DA1E76"/>
    <w:rsid w:val="00DA70DC"/>
    <w:rsid w:val="00DA7121"/>
    <w:rsid w:val="00DB0283"/>
    <w:rsid w:val="00DB152C"/>
    <w:rsid w:val="00DB1A25"/>
    <w:rsid w:val="00DB43FC"/>
    <w:rsid w:val="00DB48D5"/>
    <w:rsid w:val="00DB50E9"/>
    <w:rsid w:val="00DB530C"/>
    <w:rsid w:val="00DB6B33"/>
    <w:rsid w:val="00DC1A4A"/>
    <w:rsid w:val="00DC214C"/>
    <w:rsid w:val="00DC2385"/>
    <w:rsid w:val="00DC2D9C"/>
    <w:rsid w:val="00DC451C"/>
    <w:rsid w:val="00DC6164"/>
    <w:rsid w:val="00DC7F05"/>
    <w:rsid w:val="00DD0656"/>
    <w:rsid w:val="00DD2850"/>
    <w:rsid w:val="00DD2EE6"/>
    <w:rsid w:val="00DD47E4"/>
    <w:rsid w:val="00DD5F81"/>
    <w:rsid w:val="00DD6E02"/>
    <w:rsid w:val="00DE061A"/>
    <w:rsid w:val="00DE1AF6"/>
    <w:rsid w:val="00DE409B"/>
    <w:rsid w:val="00DE58EE"/>
    <w:rsid w:val="00DE5A11"/>
    <w:rsid w:val="00DE6202"/>
    <w:rsid w:val="00DE6B6A"/>
    <w:rsid w:val="00DE75A0"/>
    <w:rsid w:val="00DE7F2F"/>
    <w:rsid w:val="00DF141D"/>
    <w:rsid w:val="00DF1776"/>
    <w:rsid w:val="00DF1F16"/>
    <w:rsid w:val="00DF28BA"/>
    <w:rsid w:val="00DF337C"/>
    <w:rsid w:val="00DF3BD8"/>
    <w:rsid w:val="00DF5123"/>
    <w:rsid w:val="00DF608C"/>
    <w:rsid w:val="00DF6744"/>
    <w:rsid w:val="00DF7079"/>
    <w:rsid w:val="00DF7721"/>
    <w:rsid w:val="00DF7B5B"/>
    <w:rsid w:val="00E00C5B"/>
    <w:rsid w:val="00E019DF"/>
    <w:rsid w:val="00E02D72"/>
    <w:rsid w:val="00E0329B"/>
    <w:rsid w:val="00E05975"/>
    <w:rsid w:val="00E06E56"/>
    <w:rsid w:val="00E071EE"/>
    <w:rsid w:val="00E1170E"/>
    <w:rsid w:val="00E11E9F"/>
    <w:rsid w:val="00E13E61"/>
    <w:rsid w:val="00E14EC6"/>
    <w:rsid w:val="00E15127"/>
    <w:rsid w:val="00E157F1"/>
    <w:rsid w:val="00E1642E"/>
    <w:rsid w:val="00E1751F"/>
    <w:rsid w:val="00E17A2F"/>
    <w:rsid w:val="00E17D2D"/>
    <w:rsid w:val="00E2033D"/>
    <w:rsid w:val="00E207FD"/>
    <w:rsid w:val="00E21D60"/>
    <w:rsid w:val="00E21FC1"/>
    <w:rsid w:val="00E23238"/>
    <w:rsid w:val="00E23690"/>
    <w:rsid w:val="00E23C21"/>
    <w:rsid w:val="00E25117"/>
    <w:rsid w:val="00E25459"/>
    <w:rsid w:val="00E25962"/>
    <w:rsid w:val="00E263A2"/>
    <w:rsid w:val="00E2690C"/>
    <w:rsid w:val="00E26CDB"/>
    <w:rsid w:val="00E27102"/>
    <w:rsid w:val="00E27A0C"/>
    <w:rsid w:val="00E30ED7"/>
    <w:rsid w:val="00E325D1"/>
    <w:rsid w:val="00E32672"/>
    <w:rsid w:val="00E329B4"/>
    <w:rsid w:val="00E34A2C"/>
    <w:rsid w:val="00E35E1F"/>
    <w:rsid w:val="00E35F1A"/>
    <w:rsid w:val="00E36307"/>
    <w:rsid w:val="00E36390"/>
    <w:rsid w:val="00E37A03"/>
    <w:rsid w:val="00E40386"/>
    <w:rsid w:val="00E40B7E"/>
    <w:rsid w:val="00E4190C"/>
    <w:rsid w:val="00E4286C"/>
    <w:rsid w:val="00E43C79"/>
    <w:rsid w:val="00E45D56"/>
    <w:rsid w:val="00E46244"/>
    <w:rsid w:val="00E4640A"/>
    <w:rsid w:val="00E466BC"/>
    <w:rsid w:val="00E50821"/>
    <w:rsid w:val="00E534DA"/>
    <w:rsid w:val="00E55C0F"/>
    <w:rsid w:val="00E56323"/>
    <w:rsid w:val="00E61BBB"/>
    <w:rsid w:val="00E6394D"/>
    <w:rsid w:val="00E63D98"/>
    <w:rsid w:val="00E6416C"/>
    <w:rsid w:val="00E64856"/>
    <w:rsid w:val="00E66DDD"/>
    <w:rsid w:val="00E6750E"/>
    <w:rsid w:val="00E701A8"/>
    <w:rsid w:val="00E70F50"/>
    <w:rsid w:val="00E70FA3"/>
    <w:rsid w:val="00E7345B"/>
    <w:rsid w:val="00E736AA"/>
    <w:rsid w:val="00E750DB"/>
    <w:rsid w:val="00E75360"/>
    <w:rsid w:val="00E76E98"/>
    <w:rsid w:val="00E77306"/>
    <w:rsid w:val="00E77901"/>
    <w:rsid w:val="00E77F6E"/>
    <w:rsid w:val="00E80758"/>
    <w:rsid w:val="00E80883"/>
    <w:rsid w:val="00E8294F"/>
    <w:rsid w:val="00E82B82"/>
    <w:rsid w:val="00E82EC7"/>
    <w:rsid w:val="00E83136"/>
    <w:rsid w:val="00E84F80"/>
    <w:rsid w:val="00E8628F"/>
    <w:rsid w:val="00E8654C"/>
    <w:rsid w:val="00E87987"/>
    <w:rsid w:val="00E87DFA"/>
    <w:rsid w:val="00E90715"/>
    <w:rsid w:val="00E91297"/>
    <w:rsid w:val="00E933FC"/>
    <w:rsid w:val="00E96244"/>
    <w:rsid w:val="00E96B35"/>
    <w:rsid w:val="00E96D1D"/>
    <w:rsid w:val="00EA008C"/>
    <w:rsid w:val="00EA0704"/>
    <w:rsid w:val="00EA129E"/>
    <w:rsid w:val="00EA191B"/>
    <w:rsid w:val="00EA29A2"/>
    <w:rsid w:val="00EA2D90"/>
    <w:rsid w:val="00EA4616"/>
    <w:rsid w:val="00EA49A6"/>
    <w:rsid w:val="00EA4CF4"/>
    <w:rsid w:val="00EA4E63"/>
    <w:rsid w:val="00EA4EBA"/>
    <w:rsid w:val="00EA5B32"/>
    <w:rsid w:val="00EA6CA9"/>
    <w:rsid w:val="00EA75A4"/>
    <w:rsid w:val="00EB03E8"/>
    <w:rsid w:val="00EB08B7"/>
    <w:rsid w:val="00EB08F0"/>
    <w:rsid w:val="00EB0FDC"/>
    <w:rsid w:val="00EB1093"/>
    <w:rsid w:val="00EB3285"/>
    <w:rsid w:val="00EB3657"/>
    <w:rsid w:val="00EB38ED"/>
    <w:rsid w:val="00EB3B02"/>
    <w:rsid w:val="00EB6077"/>
    <w:rsid w:val="00EB69F7"/>
    <w:rsid w:val="00EC1089"/>
    <w:rsid w:val="00EC65A2"/>
    <w:rsid w:val="00EC74F8"/>
    <w:rsid w:val="00EC75EF"/>
    <w:rsid w:val="00EC797D"/>
    <w:rsid w:val="00ED0991"/>
    <w:rsid w:val="00ED13ED"/>
    <w:rsid w:val="00ED15BE"/>
    <w:rsid w:val="00ED1D59"/>
    <w:rsid w:val="00ED2E47"/>
    <w:rsid w:val="00ED3602"/>
    <w:rsid w:val="00ED3F4F"/>
    <w:rsid w:val="00ED4736"/>
    <w:rsid w:val="00ED47EF"/>
    <w:rsid w:val="00ED4E75"/>
    <w:rsid w:val="00ED6FA2"/>
    <w:rsid w:val="00EE07CB"/>
    <w:rsid w:val="00EE0823"/>
    <w:rsid w:val="00EE2969"/>
    <w:rsid w:val="00EE7C7B"/>
    <w:rsid w:val="00EF2681"/>
    <w:rsid w:val="00EF2B14"/>
    <w:rsid w:val="00EF4CC7"/>
    <w:rsid w:val="00EF6259"/>
    <w:rsid w:val="00EF63F2"/>
    <w:rsid w:val="00EF6E3A"/>
    <w:rsid w:val="00EF7509"/>
    <w:rsid w:val="00F019A7"/>
    <w:rsid w:val="00F01B1D"/>
    <w:rsid w:val="00F0323F"/>
    <w:rsid w:val="00F03B7E"/>
    <w:rsid w:val="00F04CEE"/>
    <w:rsid w:val="00F04DAF"/>
    <w:rsid w:val="00F063AE"/>
    <w:rsid w:val="00F06EE3"/>
    <w:rsid w:val="00F11D0E"/>
    <w:rsid w:val="00F12732"/>
    <w:rsid w:val="00F128D4"/>
    <w:rsid w:val="00F1448A"/>
    <w:rsid w:val="00F14BF9"/>
    <w:rsid w:val="00F1508F"/>
    <w:rsid w:val="00F17FD0"/>
    <w:rsid w:val="00F221EE"/>
    <w:rsid w:val="00F2355B"/>
    <w:rsid w:val="00F23657"/>
    <w:rsid w:val="00F237A7"/>
    <w:rsid w:val="00F26D74"/>
    <w:rsid w:val="00F30299"/>
    <w:rsid w:val="00F30888"/>
    <w:rsid w:val="00F30E57"/>
    <w:rsid w:val="00F3104F"/>
    <w:rsid w:val="00F31C42"/>
    <w:rsid w:val="00F31FB1"/>
    <w:rsid w:val="00F320E5"/>
    <w:rsid w:val="00F342FB"/>
    <w:rsid w:val="00F355EE"/>
    <w:rsid w:val="00F357C4"/>
    <w:rsid w:val="00F371D9"/>
    <w:rsid w:val="00F37428"/>
    <w:rsid w:val="00F37983"/>
    <w:rsid w:val="00F37E13"/>
    <w:rsid w:val="00F37FBB"/>
    <w:rsid w:val="00F4037E"/>
    <w:rsid w:val="00F41DEB"/>
    <w:rsid w:val="00F43861"/>
    <w:rsid w:val="00F47039"/>
    <w:rsid w:val="00F47162"/>
    <w:rsid w:val="00F4722D"/>
    <w:rsid w:val="00F4741C"/>
    <w:rsid w:val="00F505A7"/>
    <w:rsid w:val="00F52691"/>
    <w:rsid w:val="00F5333C"/>
    <w:rsid w:val="00F5543B"/>
    <w:rsid w:val="00F5545C"/>
    <w:rsid w:val="00F5560F"/>
    <w:rsid w:val="00F55737"/>
    <w:rsid w:val="00F55F67"/>
    <w:rsid w:val="00F5680C"/>
    <w:rsid w:val="00F623B2"/>
    <w:rsid w:val="00F62FDF"/>
    <w:rsid w:val="00F64B29"/>
    <w:rsid w:val="00F6624A"/>
    <w:rsid w:val="00F66DAE"/>
    <w:rsid w:val="00F67392"/>
    <w:rsid w:val="00F715DE"/>
    <w:rsid w:val="00F718A1"/>
    <w:rsid w:val="00F71E5E"/>
    <w:rsid w:val="00F73839"/>
    <w:rsid w:val="00F74F9C"/>
    <w:rsid w:val="00F771C0"/>
    <w:rsid w:val="00F80854"/>
    <w:rsid w:val="00F81626"/>
    <w:rsid w:val="00F82046"/>
    <w:rsid w:val="00F837C4"/>
    <w:rsid w:val="00F8422E"/>
    <w:rsid w:val="00F84374"/>
    <w:rsid w:val="00F84C72"/>
    <w:rsid w:val="00F8582A"/>
    <w:rsid w:val="00F868AF"/>
    <w:rsid w:val="00F86ABB"/>
    <w:rsid w:val="00F87F97"/>
    <w:rsid w:val="00F91416"/>
    <w:rsid w:val="00F91F4F"/>
    <w:rsid w:val="00F9305C"/>
    <w:rsid w:val="00F93A75"/>
    <w:rsid w:val="00F95579"/>
    <w:rsid w:val="00F95E45"/>
    <w:rsid w:val="00F962C1"/>
    <w:rsid w:val="00FA064E"/>
    <w:rsid w:val="00FA0BF2"/>
    <w:rsid w:val="00FA10E6"/>
    <w:rsid w:val="00FA141C"/>
    <w:rsid w:val="00FA163F"/>
    <w:rsid w:val="00FA3302"/>
    <w:rsid w:val="00FA3749"/>
    <w:rsid w:val="00FA472E"/>
    <w:rsid w:val="00FA6959"/>
    <w:rsid w:val="00FB165A"/>
    <w:rsid w:val="00FB22C5"/>
    <w:rsid w:val="00FB2577"/>
    <w:rsid w:val="00FB6595"/>
    <w:rsid w:val="00FB7EFB"/>
    <w:rsid w:val="00FC29B5"/>
    <w:rsid w:val="00FC3317"/>
    <w:rsid w:val="00FC4EDA"/>
    <w:rsid w:val="00FC69D5"/>
    <w:rsid w:val="00FC7292"/>
    <w:rsid w:val="00FD0252"/>
    <w:rsid w:val="00FD0C3B"/>
    <w:rsid w:val="00FD2630"/>
    <w:rsid w:val="00FD28C5"/>
    <w:rsid w:val="00FD3612"/>
    <w:rsid w:val="00FD3E2D"/>
    <w:rsid w:val="00FD477A"/>
    <w:rsid w:val="00FD51EE"/>
    <w:rsid w:val="00FD65B3"/>
    <w:rsid w:val="00FE0023"/>
    <w:rsid w:val="00FE0AA1"/>
    <w:rsid w:val="00FE2480"/>
    <w:rsid w:val="00FE3014"/>
    <w:rsid w:val="00FE4790"/>
    <w:rsid w:val="00FE54A7"/>
    <w:rsid w:val="00FE5CBB"/>
    <w:rsid w:val="00FE6678"/>
    <w:rsid w:val="00FE6B81"/>
    <w:rsid w:val="00FE7509"/>
    <w:rsid w:val="00FE7D2C"/>
    <w:rsid w:val="00FF0172"/>
    <w:rsid w:val="00FF0B12"/>
    <w:rsid w:val="00FF4543"/>
    <w:rsid w:val="00FF6243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D69"/>
    <w:pPr>
      <w:spacing w:before="60" w:after="60"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next w:val="Normal"/>
    <w:autoRedefine/>
    <w:qFormat/>
    <w:rsid w:val="005B63F7"/>
    <w:pPr>
      <w:keepNext/>
      <w:keepLines/>
      <w:numPr>
        <w:numId w:val="7"/>
      </w:numPr>
      <w:shd w:val="clear" w:color="auto" w:fill="F3F3F3"/>
      <w:spacing w:before="240" w:after="240"/>
      <w:outlineLvl w:val="0"/>
    </w:pPr>
    <w:rPr>
      <w:rFonts w:ascii="Arial" w:hAnsi="Arial"/>
      <w:b/>
      <w:smallCaps/>
      <w:noProof/>
      <w:kern w:val="28"/>
      <w:sz w:val="24"/>
      <w:szCs w:val="24"/>
      <w:lang w:eastAsia="en-US"/>
    </w:rPr>
  </w:style>
  <w:style w:type="paragraph" w:styleId="Heading2">
    <w:name w:val="heading 2"/>
    <w:next w:val="Normal"/>
    <w:autoRedefine/>
    <w:qFormat/>
    <w:rsid w:val="00144393"/>
    <w:pPr>
      <w:keepNext/>
      <w:keepLines/>
      <w:numPr>
        <w:ilvl w:val="1"/>
        <w:numId w:val="7"/>
      </w:numPr>
      <w:spacing w:before="120" w:after="120"/>
      <w:outlineLvl w:val="1"/>
    </w:pPr>
    <w:rPr>
      <w:rFonts w:ascii="Arial" w:hAnsi="Arial"/>
      <w:bCs/>
      <w:iCs/>
      <w:smallCaps/>
      <w:noProof/>
      <w:lang w:val="en-GB"/>
    </w:rPr>
  </w:style>
  <w:style w:type="paragraph" w:styleId="Heading3">
    <w:name w:val="heading 3"/>
    <w:next w:val="Normal"/>
    <w:autoRedefine/>
    <w:qFormat/>
    <w:rsid w:val="0085289C"/>
    <w:pPr>
      <w:keepNext/>
      <w:keepLines/>
      <w:numPr>
        <w:numId w:val="10"/>
      </w:numPr>
      <w:spacing w:before="120" w:after="120"/>
      <w:jc w:val="both"/>
      <w:outlineLvl w:val="2"/>
    </w:pPr>
    <w:rPr>
      <w:rFonts w:ascii="Arial" w:hAnsi="Arial"/>
      <w:b/>
      <w:i/>
      <w:noProof/>
      <w:sz w:val="22"/>
      <w:szCs w:val="22"/>
    </w:rPr>
  </w:style>
  <w:style w:type="paragraph" w:styleId="Heading4">
    <w:name w:val="heading 4"/>
    <w:next w:val="Normal"/>
    <w:autoRedefine/>
    <w:qFormat/>
    <w:rsid w:val="005B63F7"/>
    <w:pPr>
      <w:numPr>
        <w:ilvl w:val="3"/>
        <w:numId w:val="7"/>
      </w:numPr>
      <w:spacing w:before="180" w:after="180"/>
      <w:jc w:val="both"/>
      <w:outlineLvl w:val="3"/>
    </w:pPr>
    <w:rPr>
      <w:rFonts w:ascii="Arial" w:hAnsi="Arial"/>
      <w:b/>
      <w:i/>
      <w:noProof/>
      <w:lang w:eastAsia="en-US"/>
    </w:rPr>
  </w:style>
  <w:style w:type="paragraph" w:styleId="Heading5">
    <w:name w:val="heading 5"/>
    <w:next w:val="Normal"/>
    <w:autoRedefine/>
    <w:qFormat/>
    <w:rsid w:val="005B63F7"/>
    <w:pPr>
      <w:numPr>
        <w:ilvl w:val="4"/>
        <w:numId w:val="7"/>
      </w:numPr>
      <w:spacing w:before="120" w:after="120"/>
      <w:outlineLvl w:val="4"/>
    </w:pPr>
    <w:rPr>
      <w:rFonts w:ascii="Arial" w:hAnsi="Arial"/>
      <w:noProof/>
      <w:lang w:eastAsia="en-US"/>
    </w:rPr>
  </w:style>
  <w:style w:type="paragraph" w:styleId="Heading6">
    <w:name w:val="heading 6"/>
    <w:next w:val="Normal"/>
    <w:autoRedefine/>
    <w:qFormat/>
    <w:rsid w:val="005B63F7"/>
    <w:pPr>
      <w:numPr>
        <w:ilvl w:val="5"/>
        <w:numId w:val="7"/>
      </w:numPr>
      <w:spacing w:before="120" w:after="120"/>
      <w:outlineLvl w:val="5"/>
    </w:pPr>
    <w:rPr>
      <w:rFonts w:ascii="Arial" w:hAnsi="Arial"/>
      <w:i/>
      <w:noProof/>
      <w:lang w:eastAsia="en-US"/>
    </w:rPr>
  </w:style>
  <w:style w:type="paragraph" w:styleId="Heading7">
    <w:name w:val="heading 7"/>
    <w:next w:val="Normal"/>
    <w:autoRedefine/>
    <w:qFormat/>
    <w:rsid w:val="005B63F7"/>
    <w:pPr>
      <w:numPr>
        <w:ilvl w:val="6"/>
        <w:numId w:val="7"/>
      </w:numPr>
      <w:spacing w:before="120" w:after="120"/>
      <w:outlineLvl w:val="6"/>
    </w:pPr>
    <w:rPr>
      <w:rFonts w:ascii="Arial" w:hAnsi="Arial"/>
      <w:noProof/>
      <w:lang w:eastAsia="en-US"/>
    </w:rPr>
  </w:style>
  <w:style w:type="paragraph" w:styleId="Heading8">
    <w:name w:val="heading 8"/>
    <w:next w:val="Normal"/>
    <w:autoRedefine/>
    <w:qFormat/>
    <w:rsid w:val="005B63F7"/>
    <w:pPr>
      <w:numPr>
        <w:ilvl w:val="7"/>
        <w:numId w:val="7"/>
      </w:numPr>
      <w:spacing w:before="240"/>
      <w:outlineLvl w:val="7"/>
    </w:pPr>
    <w:rPr>
      <w:rFonts w:ascii="Arial" w:hAnsi="Arial"/>
      <w:i/>
      <w:noProof/>
      <w:lang w:val="en-US" w:eastAsia="en-US"/>
    </w:rPr>
  </w:style>
  <w:style w:type="paragraph" w:styleId="Heading9">
    <w:name w:val="heading 9"/>
    <w:next w:val="Normal"/>
    <w:autoRedefine/>
    <w:qFormat/>
    <w:rsid w:val="005B63F7"/>
    <w:pPr>
      <w:numPr>
        <w:ilvl w:val="8"/>
        <w:numId w:val="7"/>
      </w:numPr>
      <w:spacing w:before="240"/>
      <w:outlineLvl w:val="8"/>
    </w:pPr>
    <w:rPr>
      <w:rFonts w:ascii="Arial" w:hAnsi="Arial"/>
      <w:b/>
      <w:i/>
      <w:noProof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pPr>
      <w:tabs>
        <w:tab w:val="right" w:pos="9720"/>
      </w:tabs>
    </w:pPr>
    <w:rPr>
      <w:rFonts w:ascii="Arial" w:hAnsi="Arial"/>
      <w:b/>
      <w:noProof/>
      <w:lang w:val="en-US" w:eastAsia="en-US"/>
    </w:rPr>
  </w:style>
  <w:style w:type="paragraph" w:styleId="Footer">
    <w:name w:val="footer"/>
    <w:pPr>
      <w:tabs>
        <w:tab w:val="right" w:pos="9720"/>
      </w:tabs>
    </w:pPr>
    <w:rPr>
      <w:rFonts w:ascii="Arial" w:hAnsi="Arial"/>
      <w:b/>
      <w:noProof/>
      <w:sz w:val="16"/>
      <w:lang w:val="en-US" w:eastAsia="en-US"/>
    </w:rPr>
  </w:style>
  <w:style w:type="paragraph" w:styleId="BodyTextIndent">
    <w:name w:val="Body Text Indent"/>
    <w:basedOn w:val="Normal"/>
    <w:pPr>
      <w:ind w:left="720"/>
    </w:pPr>
    <w:rPr>
      <w:i/>
    </w:rPr>
  </w:style>
  <w:style w:type="paragraph" w:styleId="BodyText">
    <w:name w:val="Body Text"/>
    <w:basedOn w:val="Normal"/>
    <w:rPr>
      <w:i/>
    </w:rPr>
  </w:style>
  <w:style w:type="paragraph" w:styleId="TOC1">
    <w:name w:val="toc 1"/>
    <w:basedOn w:val="Normal"/>
    <w:next w:val="Normal"/>
    <w:autoRedefine/>
    <w:uiPriority w:val="39"/>
    <w:rsid w:val="00A8017D"/>
    <w:pPr>
      <w:tabs>
        <w:tab w:val="left" w:pos="400"/>
        <w:tab w:val="right" w:leader="dot" w:pos="10110"/>
      </w:tabs>
      <w:spacing w:before="120"/>
      <w:jc w:val="left"/>
    </w:pPr>
    <w:rPr>
      <w:rFonts w:ascii="Verdana" w:hAnsi="Verdana"/>
      <w:b/>
      <w:bCs/>
      <w:caps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rsid w:val="001D625A"/>
    <w:pPr>
      <w:tabs>
        <w:tab w:val="left" w:pos="800"/>
        <w:tab w:val="right" w:leader="dot" w:pos="10110"/>
      </w:tabs>
      <w:spacing w:after="0"/>
      <w:ind w:left="200"/>
      <w:jc w:val="left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1D625A"/>
    <w:pPr>
      <w:tabs>
        <w:tab w:val="left" w:pos="1200"/>
        <w:tab w:val="right" w:leader="dot" w:pos="10110"/>
      </w:tabs>
      <w:spacing w:after="0"/>
      <w:ind w:left="400"/>
      <w:jc w:val="left"/>
    </w:pPr>
    <w:rPr>
      <w:iCs/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tabs>
        <w:tab w:val="left" w:pos="567"/>
        <w:tab w:val="left" w:pos="3119"/>
      </w:tabs>
      <w:spacing w:before="120" w:line="240" w:lineRule="auto"/>
    </w:pPr>
    <w:rPr>
      <w:snapToGrid w:val="0"/>
      <w:color w:val="000000"/>
      <w:lang w:val="fr-FR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Header">
    <w:name w:val="TableHeader"/>
    <w:basedOn w:val="Normal"/>
    <w:pPr>
      <w:spacing w:before="0" w:after="120" w:line="240" w:lineRule="auto"/>
    </w:pPr>
    <w:rPr>
      <w:rFonts w:ascii="Book Antiqua" w:hAnsi="Book Antiqua"/>
      <w:b/>
      <w:lang w:val="fr-FR"/>
    </w:rPr>
  </w:style>
  <w:style w:type="paragraph" w:customStyle="1" w:styleId="Table">
    <w:name w:val="Table"/>
    <w:basedOn w:val="Normal"/>
    <w:pPr>
      <w:spacing w:before="0" w:after="120" w:line="240" w:lineRule="auto"/>
    </w:pPr>
    <w:rPr>
      <w:rFonts w:ascii="Book Antiqua" w:hAnsi="Book Antiqua"/>
      <w:lang w:val="fr-FR"/>
    </w:rPr>
  </w:style>
  <w:style w:type="paragraph" w:styleId="BodyTextIndent2">
    <w:name w:val="Body Text Indent 2"/>
    <w:basedOn w:val="Normal"/>
    <w:pPr>
      <w:ind w:left="426"/>
    </w:pPr>
    <w:rPr>
      <w:lang w:val="fr-FR"/>
    </w:rPr>
  </w:style>
  <w:style w:type="paragraph" w:styleId="BodyTextIndent3">
    <w:name w:val="Body Text Indent 3"/>
    <w:basedOn w:val="Normal"/>
    <w:pPr>
      <w:ind w:left="284"/>
    </w:pPr>
    <w:rPr>
      <w:lang w:val="fr-FR"/>
    </w:rPr>
  </w:style>
  <w:style w:type="paragraph" w:customStyle="1" w:styleId="Puce3">
    <w:name w:val="Puce 3"/>
    <w:basedOn w:val="Normal"/>
    <w:pPr>
      <w:numPr>
        <w:numId w:val="1"/>
      </w:numPr>
    </w:pPr>
  </w:style>
  <w:style w:type="paragraph" w:customStyle="1" w:styleId="Puce2">
    <w:name w:val="Puce 2"/>
    <w:basedOn w:val="Normal"/>
    <w:pPr>
      <w:numPr>
        <w:numId w:val="2"/>
      </w:numPr>
    </w:pPr>
  </w:style>
  <w:style w:type="paragraph" w:customStyle="1" w:styleId="Texte">
    <w:name w:val="Texte"/>
    <w:basedOn w:val="Normal"/>
    <w:pPr>
      <w:spacing w:before="0" w:line="240" w:lineRule="auto"/>
    </w:pPr>
    <w:rPr>
      <w:rFonts w:ascii="Times New Roman" w:hAnsi="Times New Roman"/>
      <w:sz w:val="22"/>
      <w:lang w:val="fr-FR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before="0" w:line="240" w:lineRule="auto"/>
    </w:pPr>
    <w:rPr>
      <w:rFonts w:ascii="Times New Roman" w:hAnsi="Times New Roman"/>
      <w:b/>
      <w:color w:val="FF0000"/>
      <w:sz w:val="48"/>
      <w:lang w:val="fr-FR"/>
    </w:rPr>
  </w:style>
  <w:style w:type="paragraph" w:customStyle="1" w:styleId="Puce1">
    <w:name w:val="Puce 1"/>
    <w:basedOn w:val="Normal"/>
    <w:next w:val="Normal"/>
    <w:rsid w:val="00A8195B"/>
    <w:pPr>
      <w:numPr>
        <w:numId w:val="5"/>
      </w:numPr>
    </w:pPr>
    <w:rPr>
      <w:lang w:val="fr-FR"/>
    </w:rPr>
  </w:style>
  <w:style w:type="table" w:styleId="TableGrid">
    <w:name w:val="Table Grid"/>
    <w:basedOn w:val="TableNormal"/>
    <w:rsid w:val="00E83136"/>
    <w:pPr>
      <w:spacing w:after="120"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basedOn w:val="Normal"/>
    <w:rsid w:val="008F16D9"/>
    <w:pPr>
      <w:numPr>
        <w:numId w:val="3"/>
      </w:numPr>
    </w:pPr>
  </w:style>
  <w:style w:type="paragraph" w:customStyle="1" w:styleId="Titretableau">
    <w:name w:val="Titre tableau"/>
    <w:basedOn w:val="Normal"/>
    <w:autoRedefine/>
    <w:rsid w:val="005B561E"/>
    <w:pPr>
      <w:spacing w:after="0" w:line="240" w:lineRule="auto"/>
      <w:jc w:val="left"/>
    </w:pPr>
    <w:rPr>
      <w:rFonts w:cs="Arial"/>
      <w:b/>
      <w:sz w:val="18"/>
      <w:szCs w:val="18"/>
      <w:lang w:val="fr-FR"/>
    </w:rPr>
  </w:style>
  <w:style w:type="paragraph" w:customStyle="1" w:styleId="Titretableau2">
    <w:name w:val="Titre tableau 2"/>
    <w:basedOn w:val="Titretableau"/>
    <w:autoRedefine/>
    <w:rsid w:val="008313EF"/>
    <w:pPr>
      <w:shd w:val="clear" w:color="auto" w:fill="E0E0E0"/>
    </w:pPr>
    <w:rPr>
      <w:b w:val="0"/>
      <w:smallCaps/>
      <w:sz w:val="16"/>
    </w:rPr>
  </w:style>
  <w:style w:type="paragraph" w:customStyle="1" w:styleId="TitretableauServeur">
    <w:name w:val="Titre tableau Serveur"/>
    <w:basedOn w:val="Titretableau"/>
    <w:autoRedefine/>
    <w:rsid w:val="003804E8"/>
    <w:pPr>
      <w:shd w:val="clear" w:color="auto" w:fill="B3B3B3"/>
    </w:pPr>
    <w:rPr>
      <w:smallCaps/>
      <w:sz w:val="20"/>
      <w:szCs w:val="20"/>
    </w:rPr>
  </w:style>
  <w:style w:type="paragraph" w:customStyle="1" w:styleId="Tableaudtail">
    <w:name w:val="Tableau détail"/>
    <w:basedOn w:val="Normal"/>
    <w:rsid w:val="000D618A"/>
    <w:pPr>
      <w:spacing w:after="0" w:line="240" w:lineRule="auto"/>
      <w:jc w:val="left"/>
    </w:pPr>
    <w:rPr>
      <w:rFonts w:cs="Arial"/>
      <w:sz w:val="16"/>
      <w:szCs w:val="16"/>
      <w:lang w:val="fr-FR"/>
    </w:rPr>
  </w:style>
  <w:style w:type="paragraph" w:customStyle="1" w:styleId="Tableaugraphique">
    <w:name w:val="Tableau graphique"/>
    <w:basedOn w:val="Tableaudtail"/>
    <w:rsid w:val="007B1926"/>
    <w:pPr>
      <w:jc w:val="center"/>
    </w:pPr>
  </w:style>
  <w:style w:type="paragraph" w:styleId="BalloonText">
    <w:name w:val="Balloon Text"/>
    <w:basedOn w:val="Normal"/>
    <w:semiHidden/>
    <w:rsid w:val="0071106B"/>
    <w:rPr>
      <w:rFonts w:ascii="Tahoma" w:hAnsi="Tahoma" w:cs="Tahoma"/>
      <w:sz w:val="16"/>
      <w:szCs w:val="16"/>
    </w:rPr>
  </w:style>
  <w:style w:type="paragraph" w:customStyle="1" w:styleId="StyleHeading1PatternClearGray-5">
    <w:name w:val="Style Heading 1 + Pattern: Clear (Gray-5%)"/>
    <w:basedOn w:val="Heading1"/>
    <w:autoRedefine/>
    <w:rsid w:val="004478F3"/>
    <w:pPr>
      <w:tabs>
        <w:tab w:val="clear" w:pos="432"/>
        <w:tab w:val="num" w:pos="567"/>
      </w:tabs>
    </w:pPr>
    <w:rPr>
      <w:bCs/>
    </w:rPr>
  </w:style>
  <w:style w:type="paragraph" w:customStyle="1" w:styleId="StyleHeading2PatternClearWhite">
    <w:name w:val="Style Heading 2 + Pattern: Clear (White)"/>
    <w:basedOn w:val="Heading2"/>
    <w:autoRedefine/>
    <w:rsid w:val="006C17AD"/>
    <w:pPr>
      <w:shd w:val="clear" w:color="auto" w:fill="FFFFFF"/>
      <w:jc w:val="both"/>
    </w:pPr>
    <w:rPr>
      <w:bCs w:val="0"/>
      <w:iCs w:val="0"/>
      <w:u w:val="single"/>
      <w:lang w:val="fr-FR"/>
    </w:rPr>
  </w:style>
  <w:style w:type="paragraph" w:customStyle="1" w:styleId="CodeSource">
    <w:name w:val="Code Source"/>
    <w:basedOn w:val="Normal"/>
    <w:rsid w:val="0094039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0" w:after="0"/>
    </w:pPr>
    <w:rPr>
      <w:rFonts w:ascii="Courier New" w:hAnsi="Courier New" w:cs="Courier New"/>
      <w:lang w:val="fr-FR"/>
    </w:rPr>
  </w:style>
  <w:style w:type="numbering" w:customStyle="1" w:styleId="StyleBulleted">
    <w:name w:val="Style Bulleted"/>
    <w:rsid w:val="00A8195B"/>
    <w:pPr>
      <w:numPr>
        <w:numId w:val="4"/>
      </w:numPr>
    </w:pPr>
  </w:style>
  <w:style w:type="numbering" w:customStyle="1" w:styleId="Bulleted2">
    <w:name w:val="Bulleted 2"/>
    <w:rsid w:val="00070D69"/>
    <w:pPr>
      <w:numPr>
        <w:numId w:val="6"/>
      </w:numPr>
    </w:pPr>
  </w:style>
  <w:style w:type="paragraph" w:customStyle="1" w:styleId="Remarque">
    <w:name w:val="Remarque"/>
    <w:basedOn w:val="Normal"/>
    <w:rsid w:val="000606AD"/>
    <w:pPr>
      <w:pBdr>
        <w:left w:val="single" w:sz="48" w:space="4" w:color="808080"/>
      </w:pBdr>
      <w:spacing w:before="120" w:after="120"/>
    </w:pPr>
    <w:rPr>
      <w:lang w:val="fr-FR"/>
    </w:rPr>
  </w:style>
  <w:style w:type="paragraph" w:styleId="NormalWeb">
    <w:name w:val="Normal (Web)"/>
    <w:basedOn w:val="Normal"/>
    <w:rsid w:val="006D3CF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Subtitle">
    <w:name w:val="Subtitle"/>
    <w:basedOn w:val="Normal"/>
    <w:link w:val="SubtitleChar"/>
    <w:qFormat/>
    <w:rsid w:val="00BE5DA9"/>
    <w:pPr>
      <w:spacing w:before="0" w:after="80" w:line="360" w:lineRule="exact"/>
      <w:jc w:val="left"/>
      <w:outlineLvl w:val="1"/>
    </w:pPr>
    <w:rPr>
      <w:rFonts w:ascii="Tahoma" w:hAnsi="Tahoma" w:cs="Arial"/>
      <w:b/>
      <w:color w:val="7D7D7D"/>
      <w:sz w:val="32"/>
      <w:szCs w:val="24"/>
      <w:lang w:val="fr-FR"/>
    </w:rPr>
  </w:style>
  <w:style w:type="character" w:customStyle="1" w:styleId="SubtitleChar">
    <w:name w:val="Subtitle Char"/>
    <w:link w:val="Subtitle"/>
    <w:rsid w:val="00BE5DA9"/>
    <w:rPr>
      <w:rFonts w:ascii="Tahoma" w:hAnsi="Tahoma" w:cs="Arial"/>
      <w:b/>
      <w:color w:val="7D7D7D"/>
      <w:sz w:val="32"/>
      <w:szCs w:val="24"/>
      <w:lang w:val="fr-FR" w:eastAsia="en-US" w:bidi="ar-SA"/>
    </w:rPr>
  </w:style>
  <w:style w:type="paragraph" w:customStyle="1" w:styleId="CarCar1CharChar">
    <w:name w:val="Car Car1 Char Char"/>
    <w:basedOn w:val="Normal"/>
    <w:autoRedefine/>
    <w:semiHidden/>
    <w:rsid w:val="002808A0"/>
    <w:pPr>
      <w:spacing w:before="0" w:after="160" w:line="240" w:lineRule="exact"/>
    </w:pPr>
    <w:rPr>
      <w:rFonts w:ascii="Tahoma" w:hAnsi="Tahoma"/>
      <w:lang w:val="fr-FR"/>
    </w:rPr>
  </w:style>
  <w:style w:type="paragraph" w:styleId="Title">
    <w:name w:val="Title"/>
    <w:basedOn w:val="Normal"/>
    <w:next w:val="Subtitle"/>
    <w:qFormat/>
    <w:rsid w:val="00BE5DA9"/>
    <w:pPr>
      <w:spacing w:before="720" w:line="240" w:lineRule="auto"/>
      <w:jc w:val="left"/>
      <w:outlineLvl w:val="0"/>
    </w:pPr>
    <w:rPr>
      <w:rFonts w:ascii="Tahoma" w:hAnsi="Tahoma" w:cs="Arial"/>
      <w:b/>
      <w:bCs/>
      <w:color w:val="D89523"/>
      <w:kern w:val="28"/>
      <w:sz w:val="46"/>
      <w:szCs w:val="32"/>
      <w:lang w:val="fr-FR"/>
    </w:rPr>
  </w:style>
  <w:style w:type="paragraph" w:customStyle="1" w:styleId="Intro">
    <w:name w:val="Intro"/>
    <w:basedOn w:val="Normal"/>
    <w:rsid w:val="00BE5DA9"/>
    <w:pPr>
      <w:spacing w:before="0" w:after="140" w:line="380" w:lineRule="exact"/>
      <w:jc w:val="left"/>
    </w:pPr>
    <w:rPr>
      <w:rFonts w:ascii="Tahoma" w:hAnsi="Tahoma"/>
      <w:color w:val="D89523"/>
      <w:sz w:val="26"/>
      <w:szCs w:val="26"/>
      <w:lang w:val="fr-FR"/>
    </w:rPr>
  </w:style>
  <w:style w:type="paragraph" w:customStyle="1" w:styleId="SnapshotBody">
    <w:name w:val="Snapshot Body"/>
    <w:basedOn w:val="Normal"/>
    <w:rsid w:val="00BE5DA9"/>
    <w:pPr>
      <w:spacing w:before="180" w:after="180" w:line="220" w:lineRule="exact"/>
      <w:jc w:val="left"/>
    </w:pPr>
    <w:rPr>
      <w:rFonts w:ascii="Tahoma" w:hAnsi="Tahoma"/>
      <w:color w:val="252525"/>
      <w:sz w:val="18"/>
      <w:szCs w:val="24"/>
      <w:lang w:val="fr-FR"/>
    </w:rPr>
  </w:style>
  <w:style w:type="paragraph" w:customStyle="1" w:styleId="SnapshotHeading">
    <w:name w:val="Snapshot Heading"/>
    <w:basedOn w:val="SnapshotBody"/>
    <w:rsid w:val="00BE5DA9"/>
    <w:pPr>
      <w:ind w:left="180"/>
    </w:pPr>
    <w:rPr>
      <w:b/>
    </w:rPr>
  </w:style>
  <w:style w:type="paragraph" w:customStyle="1" w:styleId="Level2">
    <w:name w:val="Level 2"/>
    <w:basedOn w:val="Normal"/>
    <w:next w:val="Normal"/>
    <w:rsid w:val="008D283D"/>
    <w:pPr>
      <w:pBdr>
        <w:top w:val="single" w:sz="4" w:space="1" w:color="auto"/>
      </w:pBdr>
      <w:spacing w:before="0" w:after="240" w:line="240" w:lineRule="auto"/>
    </w:pPr>
    <w:rPr>
      <w:b/>
      <w:sz w:val="28"/>
      <w:lang w:val="en-AU" w:eastAsia="en-AU"/>
    </w:rPr>
  </w:style>
  <w:style w:type="character" w:styleId="CommentReference">
    <w:name w:val="annotation reference"/>
    <w:semiHidden/>
    <w:rsid w:val="00F81626"/>
    <w:rPr>
      <w:sz w:val="16"/>
      <w:szCs w:val="16"/>
    </w:rPr>
  </w:style>
  <w:style w:type="paragraph" w:styleId="CommentText">
    <w:name w:val="annotation text"/>
    <w:basedOn w:val="Normal"/>
    <w:semiHidden/>
    <w:rsid w:val="00F81626"/>
  </w:style>
  <w:style w:type="paragraph" w:styleId="CommentSubject">
    <w:name w:val="annotation subject"/>
    <w:basedOn w:val="CommentText"/>
    <w:next w:val="CommentText"/>
    <w:semiHidden/>
    <w:rsid w:val="00F81626"/>
    <w:rPr>
      <w:b/>
      <w:bCs/>
    </w:rPr>
  </w:style>
  <w:style w:type="paragraph" w:customStyle="1" w:styleId="note">
    <w:name w:val="note"/>
    <w:basedOn w:val="Normal"/>
    <w:rsid w:val="000C02E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95637E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D69"/>
    <w:pPr>
      <w:spacing w:before="60" w:after="60"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next w:val="Normal"/>
    <w:autoRedefine/>
    <w:qFormat/>
    <w:rsid w:val="005B63F7"/>
    <w:pPr>
      <w:keepNext/>
      <w:keepLines/>
      <w:numPr>
        <w:numId w:val="7"/>
      </w:numPr>
      <w:shd w:val="clear" w:color="auto" w:fill="F3F3F3"/>
      <w:spacing w:before="240" w:after="240"/>
      <w:outlineLvl w:val="0"/>
    </w:pPr>
    <w:rPr>
      <w:rFonts w:ascii="Arial" w:hAnsi="Arial"/>
      <w:b/>
      <w:smallCaps/>
      <w:noProof/>
      <w:kern w:val="28"/>
      <w:sz w:val="24"/>
      <w:szCs w:val="24"/>
      <w:lang w:eastAsia="en-US"/>
    </w:rPr>
  </w:style>
  <w:style w:type="paragraph" w:styleId="Heading2">
    <w:name w:val="heading 2"/>
    <w:next w:val="Normal"/>
    <w:autoRedefine/>
    <w:qFormat/>
    <w:rsid w:val="00144393"/>
    <w:pPr>
      <w:keepNext/>
      <w:keepLines/>
      <w:numPr>
        <w:ilvl w:val="1"/>
        <w:numId w:val="7"/>
      </w:numPr>
      <w:spacing w:before="120" w:after="120"/>
      <w:outlineLvl w:val="1"/>
    </w:pPr>
    <w:rPr>
      <w:rFonts w:ascii="Arial" w:hAnsi="Arial"/>
      <w:bCs/>
      <w:iCs/>
      <w:smallCaps/>
      <w:noProof/>
      <w:lang w:val="en-GB"/>
    </w:rPr>
  </w:style>
  <w:style w:type="paragraph" w:styleId="Heading3">
    <w:name w:val="heading 3"/>
    <w:next w:val="Normal"/>
    <w:autoRedefine/>
    <w:qFormat/>
    <w:rsid w:val="0085289C"/>
    <w:pPr>
      <w:keepNext/>
      <w:keepLines/>
      <w:numPr>
        <w:numId w:val="10"/>
      </w:numPr>
      <w:spacing w:before="120" w:after="120"/>
      <w:jc w:val="both"/>
      <w:outlineLvl w:val="2"/>
    </w:pPr>
    <w:rPr>
      <w:rFonts w:ascii="Arial" w:hAnsi="Arial"/>
      <w:b/>
      <w:i/>
      <w:noProof/>
      <w:sz w:val="22"/>
      <w:szCs w:val="22"/>
    </w:rPr>
  </w:style>
  <w:style w:type="paragraph" w:styleId="Heading4">
    <w:name w:val="heading 4"/>
    <w:next w:val="Normal"/>
    <w:autoRedefine/>
    <w:qFormat/>
    <w:rsid w:val="005B63F7"/>
    <w:pPr>
      <w:numPr>
        <w:ilvl w:val="3"/>
        <w:numId w:val="7"/>
      </w:numPr>
      <w:spacing w:before="180" w:after="180"/>
      <w:jc w:val="both"/>
      <w:outlineLvl w:val="3"/>
    </w:pPr>
    <w:rPr>
      <w:rFonts w:ascii="Arial" w:hAnsi="Arial"/>
      <w:b/>
      <w:i/>
      <w:noProof/>
      <w:lang w:eastAsia="en-US"/>
    </w:rPr>
  </w:style>
  <w:style w:type="paragraph" w:styleId="Heading5">
    <w:name w:val="heading 5"/>
    <w:next w:val="Normal"/>
    <w:autoRedefine/>
    <w:qFormat/>
    <w:rsid w:val="005B63F7"/>
    <w:pPr>
      <w:numPr>
        <w:ilvl w:val="4"/>
        <w:numId w:val="7"/>
      </w:numPr>
      <w:spacing w:before="120" w:after="120"/>
      <w:outlineLvl w:val="4"/>
    </w:pPr>
    <w:rPr>
      <w:rFonts w:ascii="Arial" w:hAnsi="Arial"/>
      <w:noProof/>
      <w:lang w:eastAsia="en-US"/>
    </w:rPr>
  </w:style>
  <w:style w:type="paragraph" w:styleId="Heading6">
    <w:name w:val="heading 6"/>
    <w:next w:val="Normal"/>
    <w:autoRedefine/>
    <w:qFormat/>
    <w:rsid w:val="005B63F7"/>
    <w:pPr>
      <w:numPr>
        <w:ilvl w:val="5"/>
        <w:numId w:val="7"/>
      </w:numPr>
      <w:spacing w:before="120" w:after="120"/>
      <w:outlineLvl w:val="5"/>
    </w:pPr>
    <w:rPr>
      <w:rFonts w:ascii="Arial" w:hAnsi="Arial"/>
      <w:i/>
      <w:noProof/>
      <w:lang w:eastAsia="en-US"/>
    </w:rPr>
  </w:style>
  <w:style w:type="paragraph" w:styleId="Heading7">
    <w:name w:val="heading 7"/>
    <w:next w:val="Normal"/>
    <w:autoRedefine/>
    <w:qFormat/>
    <w:rsid w:val="005B63F7"/>
    <w:pPr>
      <w:numPr>
        <w:ilvl w:val="6"/>
        <w:numId w:val="7"/>
      </w:numPr>
      <w:spacing w:before="120" w:after="120"/>
      <w:outlineLvl w:val="6"/>
    </w:pPr>
    <w:rPr>
      <w:rFonts w:ascii="Arial" w:hAnsi="Arial"/>
      <w:noProof/>
      <w:lang w:eastAsia="en-US"/>
    </w:rPr>
  </w:style>
  <w:style w:type="paragraph" w:styleId="Heading8">
    <w:name w:val="heading 8"/>
    <w:next w:val="Normal"/>
    <w:autoRedefine/>
    <w:qFormat/>
    <w:rsid w:val="005B63F7"/>
    <w:pPr>
      <w:numPr>
        <w:ilvl w:val="7"/>
        <w:numId w:val="7"/>
      </w:numPr>
      <w:spacing w:before="240"/>
      <w:outlineLvl w:val="7"/>
    </w:pPr>
    <w:rPr>
      <w:rFonts w:ascii="Arial" w:hAnsi="Arial"/>
      <w:i/>
      <w:noProof/>
      <w:lang w:val="en-US" w:eastAsia="en-US"/>
    </w:rPr>
  </w:style>
  <w:style w:type="paragraph" w:styleId="Heading9">
    <w:name w:val="heading 9"/>
    <w:next w:val="Normal"/>
    <w:autoRedefine/>
    <w:qFormat/>
    <w:rsid w:val="005B63F7"/>
    <w:pPr>
      <w:numPr>
        <w:ilvl w:val="8"/>
        <w:numId w:val="7"/>
      </w:numPr>
      <w:spacing w:before="240"/>
      <w:outlineLvl w:val="8"/>
    </w:pPr>
    <w:rPr>
      <w:rFonts w:ascii="Arial" w:hAnsi="Arial"/>
      <w:b/>
      <w:i/>
      <w:noProof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pPr>
      <w:tabs>
        <w:tab w:val="right" w:pos="9720"/>
      </w:tabs>
    </w:pPr>
    <w:rPr>
      <w:rFonts w:ascii="Arial" w:hAnsi="Arial"/>
      <w:b/>
      <w:noProof/>
      <w:lang w:val="en-US" w:eastAsia="en-US"/>
    </w:rPr>
  </w:style>
  <w:style w:type="paragraph" w:styleId="Footer">
    <w:name w:val="footer"/>
    <w:pPr>
      <w:tabs>
        <w:tab w:val="right" w:pos="9720"/>
      </w:tabs>
    </w:pPr>
    <w:rPr>
      <w:rFonts w:ascii="Arial" w:hAnsi="Arial"/>
      <w:b/>
      <w:noProof/>
      <w:sz w:val="16"/>
      <w:lang w:val="en-US" w:eastAsia="en-US"/>
    </w:rPr>
  </w:style>
  <w:style w:type="paragraph" w:styleId="BodyTextIndent">
    <w:name w:val="Body Text Indent"/>
    <w:basedOn w:val="Normal"/>
    <w:pPr>
      <w:ind w:left="720"/>
    </w:pPr>
    <w:rPr>
      <w:i/>
    </w:rPr>
  </w:style>
  <w:style w:type="paragraph" w:styleId="BodyText">
    <w:name w:val="Body Text"/>
    <w:basedOn w:val="Normal"/>
    <w:rPr>
      <w:i/>
    </w:rPr>
  </w:style>
  <w:style w:type="paragraph" w:styleId="TOC1">
    <w:name w:val="toc 1"/>
    <w:basedOn w:val="Normal"/>
    <w:next w:val="Normal"/>
    <w:autoRedefine/>
    <w:uiPriority w:val="39"/>
    <w:rsid w:val="00A8017D"/>
    <w:pPr>
      <w:tabs>
        <w:tab w:val="left" w:pos="400"/>
        <w:tab w:val="right" w:leader="dot" w:pos="10110"/>
      </w:tabs>
      <w:spacing w:before="120"/>
      <w:jc w:val="left"/>
    </w:pPr>
    <w:rPr>
      <w:rFonts w:ascii="Verdana" w:hAnsi="Verdana"/>
      <w:b/>
      <w:bCs/>
      <w:caps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rsid w:val="001D625A"/>
    <w:pPr>
      <w:tabs>
        <w:tab w:val="left" w:pos="800"/>
        <w:tab w:val="right" w:leader="dot" w:pos="10110"/>
      </w:tabs>
      <w:spacing w:after="0"/>
      <w:ind w:left="200"/>
      <w:jc w:val="left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1D625A"/>
    <w:pPr>
      <w:tabs>
        <w:tab w:val="left" w:pos="1200"/>
        <w:tab w:val="right" w:leader="dot" w:pos="10110"/>
      </w:tabs>
      <w:spacing w:after="0"/>
      <w:ind w:left="400"/>
      <w:jc w:val="left"/>
    </w:pPr>
    <w:rPr>
      <w:iCs/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tabs>
        <w:tab w:val="left" w:pos="567"/>
        <w:tab w:val="left" w:pos="3119"/>
      </w:tabs>
      <w:spacing w:before="120" w:line="240" w:lineRule="auto"/>
    </w:pPr>
    <w:rPr>
      <w:snapToGrid w:val="0"/>
      <w:color w:val="000000"/>
      <w:lang w:val="fr-FR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Header">
    <w:name w:val="TableHeader"/>
    <w:basedOn w:val="Normal"/>
    <w:pPr>
      <w:spacing w:before="0" w:after="120" w:line="240" w:lineRule="auto"/>
    </w:pPr>
    <w:rPr>
      <w:rFonts w:ascii="Book Antiqua" w:hAnsi="Book Antiqua"/>
      <w:b/>
      <w:lang w:val="fr-FR"/>
    </w:rPr>
  </w:style>
  <w:style w:type="paragraph" w:customStyle="1" w:styleId="Table">
    <w:name w:val="Table"/>
    <w:basedOn w:val="Normal"/>
    <w:pPr>
      <w:spacing w:before="0" w:after="120" w:line="240" w:lineRule="auto"/>
    </w:pPr>
    <w:rPr>
      <w:rFonts w:ascii="Book Antiqua" w:hAnsi="Book Antiqua"/>
      <w:lang w:val="fr-FR"/>
    </w:rPr>
  </w:style>
  <w:style w:type="paragraph" w:styleId="BodyTextIndent2">
    <w:name w:val="Body Text Indent 2"/>
    <w:basedOn w:val="Normal"/>
    <w:pPr>
      <w:ind w:left="426"/>
    </w:pPr>
    <w:rPr>
      <w:lang w:val="fr-FR"/>
    </w:rPr>
  </w:style>
  <w:style w:type="paragraph" w:styleId="BodyTextIndent3">
    <w:name w:val="Body Text Indent 3"/>
    <w:basedOn w:val="Normal"/>
    <w:pPr>
      <w:ind w:left="284"/>
    </w:pPr>
    <w:rPr>
      <w:lang w:val="fr-FR"/>
    </w:rPr>
  </w:style>
  <w:style w:type="paragraph" w:customStyle="1" w:styleId="Puce3">
    <w:name w:val="Puce 3"/>
    <w:basedOn w:val="Normal"/>
    <w:pPr>
      <w:numPr>
        <w:numId w:val="1"/>
      </w:numPr>
    </w:pPr>
  </w:style>
  <w:style w:type="paragraph" w:customStyle="1" w:styleId="Puce2">
    <w:name w:val="Puce 2"/>
    <w:basedOn w:val="Normal"/>
    <w:pPr>
      <w:numPr>
        <w:numId w:val="2"/>
      </w:numPr>
    </w:pPr>
  </w:style>
  <w:style w:type="paragraph" w:customStyle="1" w:styleId="Texte">
    <w:name w:val="Texte"/>
    <w:basedOn w:val="Normal"/>
    <w:pPr>
      <w:spacing w:before="0" w:line="240" w:lineRule="auto"/>
    </w:pPr>
    <w:rPr>
      <w:rFonts w:ascii="Times New Roman" w:hAnsi="Times New Roman"/>
      <w:sz w:val="22"/>
      <w:lang w:val="fr-FR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before="0" w:line="240" w:lineRule="auto"/>
    </w:pPr>
    <w:rPr>
      <w:rFonts w:ascii="Times New Roman" w:hAnsi="Times New Roman"/>
      <w:b/>
      <w:color w:val="FF0000"/>
      <w:sz w:val="48"/>
      <w:lang w:val="fr-FR"/>
    </w:rPr>
  </w:style>
  <w:style w:type="paragraph" w:customStyle="1" w:styleId="Puce1">
    <w:name w:val="Puce 1"/>
    <w:basedOn w:val="Normal"/>
    <w:next w:val="Normal"/>
    <w:rsid w:val="00A8195B"/>
    <w:pPr>
      <w:numPr>
        <w:numId w:val="5"/>
      </w:numPr>
    </w:pPr>
    <w:rPr>
      <w:lang w:val="fr-FR"/>
    </w:rPr>
  </w:style>
  <w:style w:type="table" w:styleId="TableGrid">
    <w:name w:val="Table Grid"/>
    <w:basedOn w:val="TableNormal"/>
    <w:rsid w:val="00E83136"/>
    <w:pPr>
      <w:spacing w:after="120"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basedOn w:val="Normal"/>
    <w:rsid w:val="008F16D9"/>
    <w:pPr>
      <w:numPr>
        <w:numId w:val="3"/>
      </w:numPr>
    </w:pPr>
  </w:style>
  <w:style w:type="paragraph" w:customStyle="1" w:styleId="Titretableau">
    <w:name w:val="Titre tableau"/>
    <w:basedOn w:val="Normal"/>
    <w:autoRedefine/>
    <w:rsid w:val="005B561E"/>
    <w:pPr>
      <w:spacing w:after="0" w:line="240" w:lineRule="auto"/>
      <w:jc w:val="left"/>
    </w:pPr>
    <w:rPr>
      <w:rFonts w:cs="Arial"/>
      <w:b/>
      <w:sz w:val="18"/>
      <w:szCs w:val="18"/>
      <w:lang w:val="fr-FR"/>
    </w:rPr>
  </w:style>
  <w:style w:type="paragraph" w:customStyle="1" w:styleId="Titretableau2">
    <w:name w:val="Titre tableau 2"/>
    <w:basedOn w:val="Titretableau"/>
    <w:autoRedefine/>
    <w:rsid w:val="008313EF"/>
    <w:pPr>
      <w:shd w:val="clear" w:color="auto" w:fill="E0E0E0"/>
    </w:pPr>
    <w:rPr>
      <w:b w:val="0"/>
      <w:smallCaps/>
      <w:sz w:val="16"/>
    </w:rPr>
  </w:style>
  <w:style w:type="paragraph" w:customStyle="1" w:styleId="TitretableauServeur">
    <w:name w:val="Titre tableau Serveur"/>
    <w:basedOn w:val="Titretableau"/>
    <w:autoRedefine/>
    <w:rsid w:val="003804E8"/>
    <w:pPr>
      <w:shd w:val="clear" w:color="auto" w:fill="B3B3B3"/>
    </w:pPr>
    <w:rPr>
      <w:smallCaps/>
      <w:sz w:val="20"/>
      <w:szCs w:val="20"/>
    </w:rPr>
  </w:style>
  <w:style w:type="paragraph" w:customStyle="1" w:styleId="Tableaudtail">
    <w:name w:val="Tableau détail"/>
    <w:basedOn w:val="Normal"/>
    <w:rsid w:val="000D618A"/>
    <w:pPr>
      <w:spacing w:after="0" w:line="240" w:lineRule="auto"/>
      <w:jc w:val="left"/>
    </w:pPr>
    <w:rPr>
      <w:rFonts w:cs="Arial"/>
      <w:sz w:val="16"/>
      <w:szCs w:val="16"/>
      <w:lang w:val="fr-FR"/>
    </w:rPr>
  </w:style>
  <w:style w:type="paragraph" w:customStyle="1" w:styleId="Tableaugraphique">
    <w:name w:val="Tableau graphique"/>
    <w:basedOn w:val="Tableaudtail"/>
    <w:rsid w:val="007B1926"/>
    <w:pPr>
      <w:jc w:val="center"/>
    </w:pPr>
  </w:style>
  <w:style w:type="paragraph" w:styleId="BalloonText">
    <w:name w:val="Balloon Text"/>
    <w:basedOn w:val="Normal"/>
    <w:semiHidden/>
    <w:rsid w:val="0071106B"/>
    <w:rPr>
      <w:rFonts w:ascii="Tahoma" w:hAnsi="Tahoma" w:cs="Tahoma"/>
      <w:sz w:val="16"/>
      <w:szCs w:val="16"/>
    </w:rPr>
  </w:style>
  <w:style w:type="paragraph" w:customStyle="1" w:styleId="StyleHeading1PatternClearGray-5">
    <w:name w:val="Style Heading 1 + Pattern: Clear (Gray-5%)"/>
    <w:basedOn w:val="Heading1"/>
    <w:autoRedefine/>
    <w:rsid w:val="004478F3"/>
    <w:pPr>
      <w:tabs>
        <w:tab w:val="clear" w:pos="432"/>
        <w:tab w:val="num" w:pos="567"/>
      </w:tabs>
    </w:pPr>
    <w:rPr>
      <w:bCs/>
    </w:rPr>
  </w:style>
  <w:style w:type="paragraph" w:customStyle="1" w:styleId="StyleHeading2PatternClearWhite">
    <w:name w:val="Style Heading 2 + Pattern: Clear (White)"/>
    <w:basedOn w:val="Heading2"/>
    <w:autoRedefine/>
    <w:rsid w:val="006C17AD"/>
    <w:pPr>
      <w:shd w:val="clear" w:color="auto" w:fill="FFFFFF"/>
      <w:jc w:val="both"/>
    </w:pPr>
    <w:rPr>
      <w:bCs w:val="0"/>
      <w:iCs w:val="0"/>
      <w:u w:val="single"/>
      <w:lang w:val="fr-FR"/>
    </w:rPr>
  </w:style>
  <w:style w:type="paragraph" w:customStyle="1" w:styleId="CodeSource">
    <w:name w:val="Code Source"/>
    <w:basedOn w:val="Normal"/>
    <w:rsid w:val="0094039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0" w:after="0"/>
    </w:pPr>
    <w:rPr>
      <w:rFonts w:ascii="Courier New" w:hAnsi="Courier New" w:cs="Courier New"/>
      <w:lang w:val="fr-FR"/>
    </w:rPr>
  </w:style>
  <w:style w:type="numbering" w:customStyle="1" w:styleId="StyleBulleted">
    <w:name w:val="Style Bulleted"/>
    <w:rsid w:val="00A8195B"/>
    <w:pPr>
      <w:numPr>
        <w:numId w:val="4"/>
      </w:numPr>
    </w:pPr>
  </w:style>
  <w:style w:type="numbering" w:customStyle="1" w:styleId="Bulleted2">
    <w:name w:val="Bulleted 2"/>
    <w:rsid w:val="00070D69"/>
    <w:pPr>
      <w:numPr>
        <w:numId w:val="6"/>
      </w:numPr>
    </w:pPr>
  </w:style>
  <w:style w:type="paragraph" w:customStyle="1" w:styleId="Remarque">
    <w:name w:val="Remarque"/>
    <w:basedOn w:val="Normal"/>
    <w:rsid w:val="000606AD"/>
    <w:pPr>
      <w:pBdr>
        <w:left w:val="single" w:sz="48" w:space="4" w:color="808080"/>
      </w:pBdr>
      <w:spacing w:before="120" w:after="120"/>
    </w:pPr>
    <w:rPr>
      <w:lang w:val="fr-FR"/>
    </w:rPr>
  </w:style>
  <w:style w:type="paragraph" w:styleId="NormalWeb">
    <w:name w:val="Normal (Web)"/>
    <w:basedOn w:val="Normal"/>
    <w:rsid w:val="006D3CF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Subtitle">
    <w:name w:val="Subtitle"/>
    <w:basedOn w:val="Normal"/>
    <w:link w:val="SubtitleChar"/>
    <w:qFormat/>
    <w:rsid w:val="00BE5DA9"/>
    <w:pPr>
      <w:spacing w:before="0" w:after="80" w:line="360" w:lineRule="exact"/>
      <w:jc w:val="left"/>
      <w:outlineLvl w:val="1"/>
    </w:pPr>
    <w:rPr>
      <w:rFonts w:ascii="Tahoma" w:hAnsi="Tahoma" w:cs="Arial"/>
      <w:b/>
      <w:color w:val="7D7D7D"/>
      <w:sz w:val="32"/>
      <w:szCs w:val="24"/>
      <w:lang w:val="fr-FR"/>
    </w:rPr>
  </w:style>
  <w:style w:type="character" w:customStyle="1" w:styleId="SubtitleChar">
    <w:name w:val="Subtitle Char"/>
    <w:link w:val="Subtitle"/>
    <w:rsid w:val="00BE5DA9"/>
    <w:rPr>
      <w:rFonts w:ascii="Tahoma" w:hAnsi="Tahoma" w:cs="Arial"/>
      <w:b/>
      <w:color w:val="7D7D7D"/>
      <w:sz w:val="32"/>
      <w:szCs w:val="24"/>
      <w:lang w:val="fr-FR" w:eastAsia="en-US" w:bidi="ar-SA"/>
    </w:rPr>
  </w:style>
  <w:style w:type="paragraph" w:customStyle="1" w:styleId="CarCar1CharChar">
    <w:name w:val="Car Car1 Char Char"/>
    <w:basedOn w:val="Normal"/>
    <w:autoRedefine/>
    <w:semiHidden/>
    <w:rsid w:val="002808A0"/>
    <w:pPr>
      <w:spacing w:before="0" w:after="160" w:line="240" w:lineRule="exact"/>
    </w:pPr>
    <w:rPr>
      <w:rFonts w:ascii="Tahoma" w:hAnsi="Tahoma"/>
      <w:lang w:val="fr-FR"/>
    </w:rPr>
  </w:style>
  <w:style w:type="paragraph" w:styleId="Title">
    <w:name w:val="Title"/>
    <w:basedOn w:val="Normal"/>
    <w:next w:val="Subtitle"/>
    <w:qFormat/>
    <w:rsid w:val="00BE5DA9"/>
    <w:pPr>
      <w:spacing w:before="720" w:line="240" w:lineRule="auto"/>
      <w:jc w:val="left"/>
      <w:outlineLvl w:val="0"/>
    </w:pPr>
    <w:rPr>
      <w:rFonts w:ascii="Tahoma" w:hAnsi="Tahoma" w:cs="Arial"/>
      <w:b/>
      <w:bCs/>
      <w:color w:val="D89523"/>
      <w:kern w:val="28"/>
      <w:sz w:val="46"/>
      <w:szCs w:val="32"/>
      <w:lang w:val="fr-FR"/>
    </w:rPr>
  </w:style>
  <w:style w:type="paragraph" w:customStyle="1" w:styleId="Intro">
    <w:name w:val="Intro"/>
    <w:basedOn w:val="Normal"/>
    <w:rsid w:val="00BE5DA9"/>
    <w:pPr>
      <w:spacing w:before="0" w:after="140" w:line="380" w:lineRule="exact"/>
      <w:jc w:val="left"/>
    </w:pPr>
    <w:rPr>
      <w:rFonts w:ascii="Tahoma" w:hAnsi="Tahoma"/>
      <w:color w:val="D89523"/>
      <w:sz w:val="26"/>
      <w:szCs w:val="26"/>
      <w:lang w:val="fr-FR"/>
    </w:rPr>
  </w:style>
  <w:style w:type="paragraph" w:customStyle="1" w:styleId="SnapshotBody">
    <w:name w:val="Snapshot Body"/>
    <w:basedOn w:val="Normal"/>
    <w:rsid w:val="00BE5DA9"/>
    <w:pPr>
      <w:spacing w:before="180" w:after="180" w:line="220" w:lineRule="exact"/>
      <w:jc w:val="left"/>
    </w:pPr>
    <w:rPr>
      <w:rFonts w:ascii="Tahoma" w:hAnsi="Tahoma"/>
      <w:color w:val="252525"/>
      <w:sz w:val="18"/>
      <w:szCs w:val="24"/>
      <w:lang w:val="fr-FR"/>
    </w:rPr>
  </w:style>
  <w:style w:type="paragraph" w:customStyle="1" w:styleId="SnapshotHeading">
    <w:name w:val="Snapshot Heading"/>
    <w:basedOn w:val="SnapshotBody"/>
    <w:rsid w:val="00BE5DA9"/>
    <w:pPr>
      <w:ind w:left="180"/>
    </w:pPr>
    <w:rPr>
      <w:b/>
    </w:rPr>
  </w:style>
  <w:style w:type="paragraph" w:customStyle="1" w:styleId="Level2">
    <w:name w:val="Level 2"/>
    <w:basedOn w:val="Normal"/>
    <w:next w:val="Normal"/>
    <w:rsid w:val="008D283D"/>
    <w:pPr>
      <w:pBdr>
        <w:top w:val="single" w:sz="4" w:space="1" w:color="auto"/>
      </w:pBdr>
      <w:spacing w:before="0" w:after="240" w:line="240" w:lineRule="auto"/>
    </w:pPr>
    <w:rPr>
      <w:b/>
      <w:sz w:val="28"/>
      <w:lang w:val="en-AU" w:eastAsia="en-AU"/>
    </w:rPr>
  </w:style>
  <w:style w:type="character" w:styleId="CommentReference">
    <w:name w:val="annotation reference"/>
    <w:semiHidden/>
    <w:rsid w:val="00F81626"/>
    <w:rPr>
      <w:sz w:val="16"/>
      <w:szCs w:val="16"/>
    </w:rPr>
  </w:style>
  <w:style w:type="paragraph" w:styleId="CommentText">
    <w:name w:val="annotation text"/>
    <w:basedOn w:val="Normal"/>
    <w:semiHidden/>
    <w:rsid w:val="00F81626"/>
  </w:style>
  <w:style w:type="paragraph" w:styleId="CommentSubject">
    <w:name w:val="annotation subject"/>
    <w:basedOn w:val="CommentText"/>
    <w:next w:val="CommentText"/>
    <w:semiHidden/>
    <w:rsid w:val="00F81626"/>
    <w:rPr>
      <w:b/>
      <w:bCs/>
    </w:rPr>
  </w:style>
  <w:style w:type="paragraph" w:customStyle="1" w:styleId="note">
    <w:name w:val="note"/>
    <w:basedOn w:val="Normal"/>
    <w:rsid w:val="000C02E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95637E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450518\Desktop\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F3B9-A6E4-49CC-9396-88BC0E37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template_v2.dotx</Template>
  <TotalTime>47</TotalTime>
  <Pages>9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SAINT-GOBAIN</Company>
  <LinksUpToDate>false</LinksUpToDate>
  <CharactersWithSpaces>2570</CharactersWithSpaces>
  <SharedDoc>false</SharedDoc>
  <HLinks>
    <vt:vector size="36" baseType="variant"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_Toc414982741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_Toc414982740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_Toc414982739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_Toc414982738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_Toc414982737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_Toc414982736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robaeys, Damien</dc:creator>
  <cp:lastModifiedBy>Van robaeys, Damien</cp:lastModifiedBy>
  <cp:revision>1</cp:revision>
  <cp:lastPrinted>2007-04-18T14:58:00Z</cp:lastPrinted>
  <dcterms:created xsi:type="dcterms:W3CDTF">2016-06-14T12:35:00Z</dcterms:created>
  <dcterms:modified xsi:type="dcterms:W3CDTF">2016-06-14T13:22:00Z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@Projet">
    <vt:lpwstr>Globalization of Workstation Management Services</vt:lpwstr>
  </property>
  <property fmtid="{D5CDD505-2E9C-101B-9397-08002B2CF9AE}" pid="4" name="@Deliverable">
    <vt:lpwstr>Interview Questionnaire</vt:lpwstr>
  </property>
  <property fmtid="{D5CDD505-2E9C-101B-9397-08002B2CF9AE}" pid="5" name="@Scope">
    <vt:lpwstr>Gap Assessment</vt:lpwstr>
  </property>
</Properties>
</file>